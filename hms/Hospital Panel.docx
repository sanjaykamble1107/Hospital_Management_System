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BD43A" w14:textId="59368A4C" w:rsidR="001273C1" w:rsidRPr="00EE524F" w:rsidRDefault="001273C1" w:rsidP="00EE524F"/>
    <w:p w14:paraId="55FEEBB8" w14:textId="77777777" w:rsidR="0089777F" w:rsidRPr="0089777F" w:rsidRDefault="00E0401F" w:rsidP="008F057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525357C7" wp14:editId="712688A7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6050" cy="1397000"/>
                <wp:effectExtent l="0" t="0" r="6350" b="0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1397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inorHAnsi" w:hAnsiTheme="minorHAnsi" w:cstheme="minorBidi"/>
                                <w:b w:val="0"/>
                                <w:caps w:val="0"/>
                                <w:color w:val="auto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id w:val="-739793258"/>
                              <w:placeholder>
                                <w:docPart w:val="46B202D6D9F14CFBB433AC6AA2FAEEFE"/>
                              </w:placeholder>
                              <w15:appearance w15:val="hidden"/>
                            </w:sdtPr>
                            <w:sdtContent>
                              <w:p w14:paraId="16952D6A" w14:textId="3B34A07F" w:rsidR="000C26A4" w:rsidRDefault="000C26A4" w:rsidP="00EE524F">
                                <w:pPr>
                                  <w:pStyle w:val="Title"/>
                                  <w:jc w:val="center"/>
                                </w:pPr>
                                <w:r>
                                  <w:t>HOspital PANEL</w:t>
                                </w:r>
                              </w:p>
                              <w:p w14:paraId="73FBE610" w14:textId="77777777" w:rsidR="000C26A4" w:rsidRDefault="000C26A4" w:rsidP="00EE524F"/>
                            </w:sdtContent>
                          </w:sdt>
                          <w:p w14:paraId="056157CC" w14:textId="77777777" w:rsidR="000C26A4" w:rsidRDefault="000C26A4" w:rsidP="00EE52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357C7" id="Rectangle 68" o:spid="_x0000_s1026" style="position:absolute;margin-left:560.3pt;margin-top:0;width:611.5pt;height:110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" fillcolor="#4472c4 [3204]" stroked="f" strokeweight="1pt">
                <v:textbox>
                  <w:txbxContent>
                    <w:sdt>
                      <w:sdtPr>
                        <w:rPr>
                          <w:rFonts w:asciiTheme="minorHAnsi" w:hAnsiTheme="minorHAnsi" w:cstheme="minorBidi"/>
                          <w:b w:val="0"/>
                          <w:caps w:val="0"/>
                          <w:color w:val="auto"/>
                          <w:spacing w:val="0"/>
                          <w:kern w:val="0"/>
                          <w:sz w:val="20"/>
                          <w:szCs w:val="20"/>
                        </w:rPr>
                        <w:id w:val="-739793258"/>
                        <w:placeholder>
                          <w:docPart w:val="46B202D6D9F14CFBB433AC6AA2FAEEFE"/>
                        </w:placeholder>
                        <w15:appearance w15:val="hidden"/>
                      </w:sdtPr>
                      <w:sdtContent>
                        <w:p w14:paraId="16952D6A" w14:textId="3B34A07F" w:rsidR="000C26A4" w:rsidRDefault="000C26A4" w:rsidP="00EE524F">
                          <w:pPr>
                            <w:pStyle w:val="Title"/>
                            <w:jc w:val="center"/>
                          </w:pPr>
                          <w:r>
                            <w:t>HOspital PANEL</w:t>
                          </w:r>
                        </w:p>
                        <w:p w14:paraId="73FBE610" w14:textId="77777777" w:rsidR="000C26A4" w:rsidRDefault="000C26A4" w:rsidP="00EE524F"/>
                      </w:sdtContent>
                    </w:sdt>
                    <w:p w14:paraId="056157CC" w14:textId="77777777" w:rsidR="000C26A4" w:rsidRDefault="000C26A4" w:rsidP="00EE524F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275C85F5" w14:textId="7E2508A5" w:rsidR="001273C1" w:rsidRPr="005140CB" w:rsidRDefault="002C2A52" w:rsidP="00DD1EA5">
      <w:pPr>
        <w:pStyle w:val="Subtitle"/>
      </w:pPr>
      <w:r>
        <w:t>To be developed</w:t>
      </w:r>
    </w:p>
    <w:p w14:paraId="46505D05" w14:textId="4ACCFE1D" w:rsidR="00A2705A" w:rsidRDefault="00A2705A">
      <w:pPr>
        <w:rPr>
          <w:b/>
          <w:bCs/>
        </w:rPr>
      </w:pPr>
    </w:p>
    <w:p w14:paraId="032ABCA5" w14:textId="4790D345" w:rsidR="00423CAC" w:rsidRPr="002F1227" w:rsidRDefault="00423CAC" w:rsidP="002F1227">
      <w:pPr>
        <w:rPr>
          <w:b/>
          <w:bCs/>
        </w:rPr>
      </w:pPr>
    </w:p>
    <w:p w14:paraId="6DCF6054" w14:textId="3AF90C26" w:rsidR="00705F7D" w:rsidRDefault="00705F7D" w:rsidP="009D70BA"/>
    <w:tbl>
      <w:tblPr>
        <w:tblStyle w:val="ProposalTable1"/>
        <w:tblW w:w="0" w:type="auto"/>
        <w:tblInd w:w="-625" w:type="dxa"/>
        <w:tblLayout w:type="fixed"/>
        <w:tblLook w:val="04A0" w:firstRow="1" w:lastRow="0" w:firstColumn="1" w:lastColumn="0" w:noHBand="0" w:noVBand="1"/>
      </w:tblPr>
      <w:tblGrid>
        <w:gridCol w:w="3320"/>
        <w:gridCol w:w="1691"/>
        <w:gridCol w:w="1287"/>
        <w:gridCol w:w="1254"/>
        <w:gridCol w:w="2423"/>
      </w:tblGrid>
      <w:tr w:rsidR="00C7671A" w14:paraId="50DD44B9" w14:textId="1127C239" w:rsidTr="00831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3320" w:type="dxa"/>
          </w:tcPr>
          <w:p w14:paraId="4E0A97B8" w14:textId="77777777" w:rsidR="00C93714" w:rsidRPr="00705F7D" w:rsidRDefault="00C93714" w:rsidP="006D6837">
            <w:r>
              <w:t>Endpoints</w:t>
            </w:r>
          </w:p>
        </w:tc>
        <w:tc>
          <w:tcPr>
            <w:tcW w:w="1691" w:type="dxa"/>
          </w:tcPr>
          <w:p w14:paraId="076B5A92" w14:textId="77777777" w:rsidR="00C93714" w:rsidRPr="00705F7D" w:rsidRDefault="00C93714" w:rsidP="006D6837">
            <w:r>
              <w:t>HTTP Verb/Method</w:t>
            </w:r>
          </w:p>
        </w:tc>
        <w:tc>
          <w:tcPr>
            <w:tcW w:w="1287" w:type="dxa"/>
          </w:tcPr>
          <w:p w14:paraId="3C7E35A8" w14:textId="7BE61DD2" w:rsidR="00C93714" w:rsidRDefault="00C93714" w:rsidP="006D6837">
            <w:r>
              <w:t>Description</w:t>
            </w:r>
          </w:p>
        </w:tc>
        <w:tc>
          <w:tcPr>
            <w:tcW w:w="1254" w:type="dxa"/>
          </w:tcPr>
          <w:p w14:paraId="56935485" w14:textId="4589BF63" w:rsidR="00C93714" w:rsidRDefault="00C93714" w:rsidP="006D6837">
            <w:r>
              <w:t>Success Response</w:t>
            </w:r>
          </w:p>
        </w:tc>
        <w:tc>
          <w:tcPr>
            <w:tcW w:w="2423" w:type="dxa"/>
          </w:tcPr>
          <w:p w14:paraId="3D52CBBD" w14:textId="31E7B7B6" w:rsidR="00C93714" w:rsidRDefault="00C93714" w:rsidP="006D6837">
            <w:r>
              <w:t>Error Response</w:t>
            </w:r>
          </w:p>
        </w:tc>
      </w:tr>
      <w:tr w:rsidR="00C7671A" w14:paraId="69E35F42" w14:textId="083A5172" w:rsidTr="00831D1D">
        <w:trPr>
          <w:trHeight w:val="89"/>
        </w:trPr>
        <w:tc>
          <w:tcPr>
            <w:tcW w:w="3320" w:type="dxa"/>
          </w:tcPr>
          <w:p w14:paraId="53A24D1D" w14:textId="49DABE17" w:rsidR="00C93714" w:rsidRPr="00705F7D" w:rsidRDefault="00C85638" w:rsidP="006D6837">
            <w:r>
              <w:t>/</w:t>
            </w:r>
            <w:proofErr w:type="spellStart"/>
            <w:r>
              <w:t>api</w:t>
            </w:r>
            <w:proofErr w:type="spellEnd"/>
            <w:r>
              <w:t>/physician</w:t>
            </w:r>
          </w:p>
        </w:tc>
        <w:tc>
          <w:tcPr>
            <w:tcW w:w="1691" w:type="dxa"/>
          </w:tcPr>
          <w:p w14:paraId="14753E8F" w14:textId="77777777" w:rsidR="00C93714" w:rsidRPr="00705F7D" w:rsidRDefault="00C93714" w:rsidP="006D6837">
            <w:r>
              <w:t>POST</w:t>
            </w:r>
          </w:p>
        </w:tc>
        <w:tc>
          <w:tcPr>
            <w:tcW w:w="1287" w:type="dxa"/>
          </w:tcPr>
          <w:p w14:paraId="70EDB270" w14:textId="177F6FE4" w:rsidR="00C93714" w:rsidRDefault="00C85638" w:rsidP="006D6837">
            <w:r>
              <w:t xml:space="preserve">Add new Physician </w:t>
            </w:r>
            <w:r w:rsidR="00C93714">
              <w:t>object in DB</w:t>
            </w:r>
          </w:p>
        </w:tc>
        <w:tc>
          <w:tcPr>
            <w:tcW w:w="1254" w:type="dxa"/>
          </w:tcPr>
          <w:p w14:paraId="19EA1CA0" w14:textId="0CF2A8E3" w:rsidR="00C93714" w:rsidRDefault="00C93714" w:rsidP="006D6837">
            <w:r>
              <w:t xml:space="preserve">String: </w:t>
            </w:r>
            <w:r w:rsidR="00DB7E03">
              <w:t>Record Created Successfully</w:t>
            </w:r>
          </w:p>
        </w:tc>
        <w:tc>
          <w:tcPr>
            <w:tcW w:w="2423" w:type="dxa"/>
          </w:tcPr>
          <w:p w14:paraId="40532961" w14:textId="4B12568E" w:rsidR="00C93714" w:rsidRPr="004C03AB" w:rsidRDefault="00576150" w:rsidP="006D6837">
            <w:r w:rsidRPr="004C03AB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>{"timeStamp":"</w:t>
            </w:r>
            <w:r w:rsidRPr="004C03AB">
              <w:rPr>
                <w:rStyle w:val="s"/>
                <w:color w:val="0B7500"/>
              </w:rPr>
              <w:t>2023-06-08</w:t>
            </w:r>
            <w:r w:rsidRPr="004C03AB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>",</w:t>
            </w:r>
            <w:r w:rsidR="00476235" w:rsidRPr="004C03AB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 xml:space="preserve"> </w:t>
            </w:r>
            <w:r w:rsidRPr="004C03AB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>"message":</w:t>
            </w:r>
            <w:r w:rsidR="00F51989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 xml:space="preserve"> </w:t>
            </w:r>
            <w:r w:rsidRPr="004C03AB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>"</w:t>
            </w:r>
            <w:r w:rsidRPr="004C03AB">
              <w:rPr>
                <w:rStyle w:val="s"/>
                <w:color w:val="0B7500"/>
              </w:rPr>
              <w:t>Validation failed …”</w:t>
            </w:r>
            <w:r w:rsidRPr="004C03AB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>}</w:t>
            </w:r>
          </w:p>
        </w:tc>
      </w:tr>
      <w:tr w:rsidR="00C7671A" w:rsidRPr="00705F7D" w14:paraId="7F6EBC5C" w14:textId="0E0B1732" w:rsidTr="00831D1D">
        <w:trPr>
          <w:trHeight w:val="177"/>
        </w:trPr>
        <w:tc>
          <w:tcPr>
            <w:tcW w:w="3320" w:type="dxa"/>
          </w:tcPr>
          <w:p w14:paraId="52CA4875" w14:textId="2D880597" w:rsidR="00C93714" w:rsidRPr="00705F7D" w:rsidRDefault="00C93714" w:rsidP="006D6837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09556D">
              <w:t xml:space="preserve"> physician</w:t>
            </w:r>
            <w:r w:rsidR="00C85638">
              <w:t>/{name</w:t>
            </w:r>
            <w:r>
              <w:t>}</w:t>
            </w:r>
          </w:p>
        </w:tc>
        <w:tc>
          <w:tcPr>
            <w:tcW w:w="1691" w:type="dxa"/>
          </w:tcPr>
          <w:p w14:paraId="354A9668" w14:textId="75223E0A" w:rsidR="00C93714" w:rsidRPr="00705F7D" w:rsidRDefault="00C93714" w:rsidP="006D6837">
            <w:r>
              <w:t>GET</w:t>
            </w:r>
          </w:p>
        </w:tc>
        <w:tc>
          <w:tcPr>
            <w:tcW w:w="1287" w:type="dxa"/>
          </w:tcPr>
          <w:p w14:paraId="0978EED3" w14:textId="1D7D3E3A" w:rsidR="00C93714" w:rsidRPr="00705F7D" w:rsidRDefault="00C85638" w:rsidP="006D6837">
            <w:r>
              <w:t xml:space="preserve">Search Physician </w:t>
            </w:r>
            <w:r w:rsidR="0009556D">
              <w:t xml:space="preserve">detail </w:t>
            </w:r>
            <w:r>
              <w:t xml:space="preserve">by </w:t>
            </w:r>
            <w:r w:rsidR="00C93714">
              <w:t>Name</w:t>
            </w:r>
          </w:p>
        </w:tc>
        <w:tc>
          <w:tcPr>
            <w:tcW w:w="1254" w:type="dxa"/>
          </w:tcPr>
          <w:p w14:paraId="7ABEE0BB" w14:textId="5820386C" w:rsidR="00C93714" w:rsidRDefault="00C85638" w:rsidP="006D6837">
            <w:r>
              <w:t>Physician</w:t>
            </w:r>
          </w:p>
        </w:tc>
        <w:tc>
          <w:tcPr>
            <w:tcW w:w="2423" w:type="dxa"/>
          </w:tcPr>
          <w:p w14:paraId="5A858B4A" w14:textId="74C33AB1" w:rsidR="00C93714" w:rsidRPr="004C03AB" w:rsidRDefault="00C93714" w:rsidP="006D6837"/>
        </w:tc>
      </w:tr>
      <w:tr w:rsidR="00C7671A" w:rsidRPr="00705F7D" w14:paraId="468D4D9A" w14:textId="50777727" w:rsidTr="00831D1D">
        <w:trPr>
          <w:trHeight w:val="177"/>
        </w:trPr>
        <w:tc>
          <w:tcPr>
            <w:tcW w:w="3320" w:type="dxa"/>
          </w:tcPr>
          <w:p w14:paraId="563D1FF7" w14:textId="41FDE54A" w:rsidR="00C93714" w:rsidRPr="00705F7D" w:rsidRDefault="00C93714" w:rsidP="00C8563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C85638">
              <w:t>physician/{</w:t>
            </w:r>
            <w:proofErr w:type="spellStart"/>
            <w:r w:rsidR="00C85638">
              <w:t>pos</w:t>
            </w:r>
            <w:proofErr w:type="spellEnd"/>
            <w:r>
              <w:t>}</w:t>
            </w:r>
          </w:p>
        </w:tc>
        <w:tc>
          <w:tcPr>
            <w:tcW w:w="1691" w:type="dxa"/>
          </w:tcPr>
          <w:p w14:paraId="02001B07" w14:textId="3C417C5F" w:rsidR="00C93714" w:rsidRPr="00705F7D" w:rsidRDefault="00C93714" w:rsidP="00145AA1">
            <w:r>
              <w:t>GET</w:t>
            </w:r>
          </w:p>
        </w:tc>
        <w:tc>
          <w:tcPr>
            <w:tcW w:w="1287" w:type="dxa"/>
          </w:tcPr>
          <w:p w14:paraId="59199C48" w14:textId="10E1891E" w:rsidR="00C93714" w:rsidRPr="00705F7D" w:rsidRDefault="00C85638" w:rsidP="00145AA1">
            <w:r>
              <w:t>Search Physician</w:t>
            </w:r>
            <w:r w:rsidR="0009556D">
              <w:t>s</w:t>
            </w:r>
            <w:r>
              <w:t xml:space="preserve">  by Position</w:t>
            </w:r>
          </w:p>
        </w:tc>
        <w:tc>
          <w:tcPr>
            <w:tcW w:w="1254" w:type="dxa"/>
          </w:tcPr>
          <w:p w14:paraId="0F45A4CF" w14:textId="3085D249" w:rsidR="00C93714" w:rsidRDefault="00C85638" w:rsidP="00145AA1">
            <w:r>
              <w:t>Collection of Physician</w:t>
            </w:r>
          </w:p>
        </w:tc>
        <w:tc>
          <w:tcPr>
            <w:tcW w:w="2423" w:type="dxa"/>
          </w:tcPr>
          <w:p w14:paraId="1222F7F3" w14:textId="77777777" w:rsidR="00C93714" w:rsidRPr="004C03AB" w:rsidRDefault="00C93714" w:rsidP="00145AA1"/>
        </w:tc>
      </w:tr>
      <w:tr w:rsidR="00C7671A" w:rsidRPr="00705F7D" w14:paraId="5000A79E" w14:textId="77777777" w:rsidTr="00831D1D">
        <w:trPr>
          <w:trHeight w:val="177"/>
        </w:trPr>
        <w:tc>
          <w:tcPr>
            <w:tcW w:w="3320" w:type="dxa"/>
          </w:tcPr>
          <w:p w14:paraId="65E7D43F" w14:textId="74CFD5CB" w:rsidR="00C7671A" w:rsidRDefault="00C7671A" w:rsidP="00C85638">
            <w:r>
              <w:t>/</w:t>
            </w:r>
            <w:proofErr w:type="spellStart"/>
            <w:r>
              <w:t>api</w:t>
            </w:r>
            <w:proofErr w:type="spellEnd"/>
            <w:r>
              <w:t>/physician/{</w:t>
            </w:r>
            <w:proofErr w:type="spellStart"/>
            <w:r>
              <w:t>empid</w:t>
            </w:r>
            <w:proofErr w:type="spellEnd"/>
            <w:r>
              <w:t>}</w:t>
            </w:r>
          </w:p>
        </w:tc>
        <w:tc>
          <w:tcPr>
            <w:tcW w:w="1691" w:type="dxa"/>
          </w:tcPr>
          <w:p w14:paraId="09C650FA" w14:textId="6B4CC98A" w:rsidR="00C7671A" w:rsidRDefault="00C7671A" w:rsidP="00145AA1">
            <w:r>
              <w:t>GET</w:t>
            </w:r>
          </w:p>
        </w:tc>
        <w:tc>
          <w:tcPr>
            <w:tcW w:w="1287" w:type="dxa"/>
          </w:tcPr>
          <w:p w14:paraId="181D435D" w14:textId="258A025F" w:rsidR="00C7671A" w:rsidRDefault="00C7671A" w:rsidP="00145AA1">
            <w:r>
              <w:t xml:space="preserve">Search Physician by </w:t>
            </w:r>
            <w:proofErr w:type="spellStart"/>
            <w:r>
              <w:t>Empid</w:t>
            </w:r>
            <w:proofErr w:type="spellEnd"/>
          </w:p>
        </w:tc>
        <w:tc>
          <w:tcPr>
            <w:tcW w:w="1254" w:type="dxa"/>
          </w:tcPr>
          <w:p w14:paraId="35AE17A2" w14:textId="4B24E116" w:rsidR="00C7671A" w:rsidRDefault="00C7671A" w:rsidP="00145AA1">
            <w:r>
              <w:t>Physician</w:t>
            </w:r>
          </w:p>
        </w:tc>
        <w:tc>
          <w:tcPr>
            <w:tcW w:w="2423" w:type="dxa"/>
          </w:tcPr>
          <w:p w14:paraId="72CD7B50" w14:textId="77777777" w:rsidR="00C7671A" w:rsidRPr="004C03AB" w:rsidRDefault="00C7671A" w:rsidP="00145AA1"/>
        </w:tc>
      </w:tr>
      <w:tr w:rsidR="00C7671A" w:rsidRPr="00705F7D" w14:paraId="1CAB7966" w14:textId="4C312A3E" w:rsidTr="00831D1D">
        <w:trPr>
          <w:trHeight w:val="177"/>
        </w:trPr>
        <w:tc>
          <w:tcPr>
            <w:tcW w:w="3320" w:type="dxa"/>
          </w:tcPr>
          <w:p w14:paraId="35E6D673" w14:textId="204C57AA" w:rsidR="00C93714" w:rsidRPr="00705F7D" w:rsidRDefault="00C93714" w:rsidP="009D31B2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09556D">
              <w:t>physician/</w:t>
            </w:r>
            <w:r w:rsidR="00C7671A">
              <w:t>update/</w:t>
            </w:r>
            <w:r w:rsidR="009D31B2">
              <w:t>position</w:t>
            </w:r>
            <w:r>
              <w:t>/{</w:t>
            </w:r>
            <w:proofErr w:type="spellStart"/>
            <w:r w:rsidR="009D31B2">
              <w:t>emp</w:t>
            </w:r>
            <w:r>
              <w:t>id</w:t>
            </w:r>
            <w:proofErr w:type="spellEnd"/>
            <w:r>
              <w:t>}</w:t>
            </w:r>
          </w:p>
        </w:tc>
        <w:tc>
          <w:tcPr>
            <w:tcW w:w="1691" w:type="dxa"/>
          </w:tcPr>
          <w:p w14:paraId="73BDDAE2" w14:textId="55AB4BFB" w:rsidR="00C93714" w:rsidRPr="00705F7D" w:rsidRDefault="00C93714" w:rsidP="006D6837">
            <w:r>
              <w:t>PUT</w:t>
            </w:r>
          </w:p>
        </w:tc>
        <w:tc>
          <w:tcPr>
            <w:tcW w:w="1287" w:type="dxa"/>
          </w:tcPr>
          <w:p w14:paraId="5582F986" w14:textId="0D784634" w:rsidR="00C93714" w:rsidRPr="00705F7D" w:rsidRDefault="009D31B2" w:rsidP="006D6837">
            <w:r>
              <w:t>Update Position of an Physician</w:t>
            </w:r>
          </w:p>
        </w:tc>
        <w:tc>
          <w:tcPr>
            <w:tcW w:w="1254" w:type="dxa"/>
          </w:tcPr>
          <w:p w14:paraId="0DFC4EF7" w14:textId="73914F73" w:rsidR="00C93714" w:rsidRPr="004C03AB" w:rsidRDefault="006D6837" w:rsidP="006D6837">
            <w:r>
              <w:t>Physician</w:t>
            </w:r>
          </w:p>
        </w:tc>
        <w:tc>
          <w:tcPr>
            <w:tcW w:w="2423" w:type="dxa"/>
          </w:tcPr>
          <w:p w14:paraId="152E6F35" w14:textId="198F730F" w:rsidR="00C93714" w:rsidRPr="004C03AB" w:rsidRDefault="009B1633" w:rsidP="006D6837">
            <w:pPr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</w:pPr>
            <w:r w:rsidRPr="004C03AB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>{"timeStamp":"</w:t>
            </w:r>
            <w:r w:rsidRPr="004C03AB">
              <w:rPr>
                <w:rStyle w:val="s"/>
                <w:color w:val="0B7500"/>
              </w:rPr>
              <w:t>2023-06-08</w:t>
            </w:r>
            <w:r w:rsidRPr="004C03AB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>",</w:t>
            </w:r>
            <w:r w:rsidR="00476235" w:rsidRPr="004C03AB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 xml:space="preserve"> </w:t>
            </w:r>
            <w:r w:rsidRPr="004C03AB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>"message":</w:t>
            </w:r>
            <w:r w:rsidR="00F51989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 xml:space="preserve"> </w:t>
            </w:r>
            <w:r w:rsidRPr="004C03AB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>"</w:t>
            </w:r>
            <w:r w:rsidRPr="004C03AB">
              <w:rPr>
                <w:rStyle w:val="s"/>
                <w:color w:val="0B7500"/>
              </w:rPr>
              <w:t>Validation failed</w:t>
            </w:r>
            <w:r w:rsidR="00B151B3" w:rsidRPr="004C03AB">
              <w:rPr>
                <w:rStyle w:val="s"/>
                <w:color w:val="0B7500"/>
              </w:rPr>
              <w:t xml:space="preserve"> </w:t>
            </w:r>
            <w:r w:rsidR="00E74E69" w:rsidRPr="004C03AB">
              <w:rPr>
                <w:rStyle w:val="s"/>
                <w:color w:val="0B7500"/>
              </w:rPr>
              <w:t>…</w:t>
            </w:r>
            <w:r w:rsidR="00B151B3" w:rsidRPr="004C03AB">
              <w:rPr>
                <w:rStyle w:val="s"/>
                <w:color w:val="0B7500"/>
              </w:rPr>
              <w:t>”</w:t>
            </w:r>
            <w:r w:rsidR="00B151B3" w:rsidRPr="004C03AB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>}</w:t>
            </w:r>
          </w:p>
        </w:tc>
      </w:tr>
      <w:tr w:rsidR="00C7671A" w14:paraId="37E398E7" w14:textId="3FE1DB58" w:rsidTr="00831D1D">
        <w:trPr>
          <w:trHeight w:val="177"/>
        </w:trPr>
        <w:tc>
          <w:tcPr>
            <w:tcW w:w="3320" w:type="dxa"/>
          </w:tcPr>
          <w:p w14:paraId="795D1139" w14:textId="01B0F55B" w:rsidR="00D44DF0" w:rsidRDefault="00D44DF0" w:rsidP="00D44DF0">
            <w:pPr>
              <w:rPr>
                <w:bCs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6D6837">
              <w:t xml:space="preserve"> physician </w:t>
            </w:r>
            <w:r w:rsidR="0009556D">
              <w:t>/update/</w:t>
            </w:r>
            <w:r>
              <w:t>name/{</w:t>
            </w:r>
            <w:proofErr w:type="spellStart"/>
            <w:r w:rsidR="00C7671A">
              <w:t>emp</w:t>
            </w:r>
            <w:r>
              <w:t>id</w:t>
            </w:r>
            <w:proofErr w:type="spellEnd"/>
            <w:r>
              <w:t>}</w:t>
            </w:r>
          </w:p>
        </w:tc>
        <w:tc>
          <w:tcPr>
            <w:tcW w:w="1691" w:type="dxa"/>
          </w:tcPr>
          <w:p w14:paraId="026AA961" w14:textId="48C28C46" w:rsidR="00D44DF0" w:rsidRDefault="00D44DF0" w:rsidP="00D44DF0">
            <w:pPr>
              <w:rPr>
                <w:bCs/>
              </w:rPr>
            </w:pPr>
            <w:r>
              <w:t>PUT</w:t>
            </w:r>
          </w:p>
        </w:tc>
        <w:tc>
          <w:tcPr>
            <w:tcW w:w="1287" w:type="dxa"/>
          </w:tcPr>
          <w:p w14:paraId="50F0907B" w14:textId="578D14AB" w:rsidR="00D44DF0" w:rsidRDefault="0009556D" w:rsidP="0009556D">
            <w:pPr>
              <w:rPr>
                <w:bCs/>
              </w:rPr>
            </w:pPr>
            <w:r>
              <w:t xml:space="preserve">Update </w:t>
            </w:r>
            <w:r w:rsidR="00D44DF0">
              <w:t xml:space="preserve">Name of an </w:t>
            </w:r>
            <w:r>
              <w:t>Physician</w:t>
            </w:r>
          </w:p>
        </w:tc>
        <w:tc>
          <w:tcPr>
            <w:tcW w:w="1254" w:type="dxa"/>
          </w:tcPr>
          <w:p w14:paraId="61BF8E1D" w14:textId="296DE342" w:rsidR="00D44DF0" w:rsidRDefault="0009556D" w:rsidP="00D44DF0">
            <w:r>
              <w:t>Physician</w:t>
            </w:r>
          </w:p>
        </w:tc>
        <w:tc>
          <w:tcPr>
            <w:tcW w:w="2423" w:type="dxa"/>
          </w:tcPr>
          <w:p w14:paraId="56A8912A" w14:textId="77777777" w:rsidR="00D44DF0" w:rsidRPr="004C03AB" w:rsidRDefault="00D44DF0" w:rsidP="00D44DF0"/>
        </w:tc>
      </w:tr>
      <w:tr w:rsidR="00C7671A" w14:paraId="211937EF" w14:textId="77777777" w:rsidTr="00831D1D">
        <w:trPr>
          <w:trHeight w:val="177"/>
        </w:trPr>
        <w:tc>
          <w:tcPr>
            <w:tcW w:w="3320" w:type="dxa"/>
          </w:tcPr>
          <w:p w14:paraId="24836A60" w14:textId="4F0A9A7D" w:rsidR="00C7671A" w:rsidRDefault="00C7671A" w:rsidP="00D44DF0">
            <w:r>
              <w:t>/</w:t>
            </w:r>
            <w:proofErr w:type="spellStart"/>
            <w:r>
              <w:t>api</w:t>
            </w:r>
            <w:proofErr w:type="spellEnd"/>
            <w:r>
              <w:t>/ physician /update/</w:t>
            </w:r>
            <w:proofErr w:type="spellStart"/>
            <w:r>
              <w:t>ssn</w:t>
            </w:r>
            <w:proofErr w:type="spellEnd"/>
            <w:r>
              <w:t>/{</w:t>
            </w:r>
            <w:proofErr w:type="spellStart"/>
            <w:r>
              <w:t>empid</w:t>
            </w:r>
            <w:proofErr w:type="spellEnd"/>
            <w:r>
              <w:t>}</w:t>
            </w:r>
          </w:p>
        </w:tc>
        <w:tc>
          <w:tcPr>
            <w:tcW w:w="1691" w:type="dxa"/>
          </w:tcPr>
          <w:p w14:paraId="6094A1A4" w14:textId="417B8FB2" w:rsidR="00C7671A" w:rsidRDefault="00C7671A" w:rsidP="00D44DF0">
            <w:r>
              <w:t>PUT</w:t>
            </w:r>
          </w:p>
        </w:tc>
        <w:tc>
          <w:tcPr>
            <w:tcW w:w="1287" w:type="dxa"/>
          </w:tcPr>
          <w:p w14:paraId="4109F655" w14:textId="3DC4409D" w:rsidR="00C7671A" w:rsidRDefault="00C7671A" w:rsidP="00C7671A">
            <w:r>
              <w:t>Update SSN of an Physician</w:t>
            </w:r>
          </w:p>
        </w:tc>
        <w:tc>
          <w:tcPr>
            <w:tcW w:w="1254" w:type="dxa"/>
          </w:tcPr>
          <w:p w14:paraId="363BE7FB" w14:textId="056AB021" w:rsidR="00C7671A" w:rsidRDefault="00C7671A" w:rsidP="00D44DF0">
            <w:r>
              <w:t>Physician</w:t>
            </w:r>
          </w:p>
        </w:tc>
        <w:tc>
          <w:tcPr>
            <w:tcW w:w="2423" w:type="dxa"/>
          </w:tcPr>
          <w:p w14:paraId="333F5E81" w14:textId="77777777" w:rsidR="00C7671A" w:rsidRPr="004C03AB" w:rsidRDefault="00C7671A" w:rsidP="00D44DF0"/>
        </w:tc>
      </w:tr>
    </w:tbl>
    <w:p w14:paraId="7F53D475" w14:textId="77777777" w:rsidR="00DE3F82" w:rsidRDefault="00DE3F82" w:rsidP="009D70BA"/>
    <w:tbl>
      <w:tblPr>
        <w:tblStyle w:val="ProposalTable1"/>
        <w:tblW w:w="0" w:type="auto"/>
        <w:tblInd w:w="-625" w:type="dxa"/>
        <w:tblLook w:val="04A0" w:firstRow="1" w:lastRow="0" w:firstColumn="1" w:lastColumn="0" w:noHBand="0" w:noVBand="1"/>
      </w:tblPr>
      <w:tblGrid>
        <w:gridCol w:w="3891"/>
        <w:gridCol w:w="1550"/>
        <w:gridCol w:w="1807"/>
        <w:gridCol w:w="1529"/>
        <w:gridCol w:w="1198"/>
      </w:tblGrid>
      <w:tr w:rsidR="0039310E" w14:paraId="5CFEBC7A" w14:textId="7C5279E7" w:rsidTr="00EE3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</w:tcPr>
          <w:p w14:paraId="1EC69B8D" w14:textId="77777777" w:rsidR="00EE3C77" w:rsidRPr="00705F7D" w:rsidRDefault="00EE3C77" w:rsidP="006D6837">
            <w:r>
              <w:lastRenderedPageBreak/>
              <w:t>Endpoints</w:t>
            </w:r>
          </w:p>
        </w:tc>
        <w:tc>
          <w:tcPr>
            <w:tcW w:w="0" w:type="auto"/>
          </w:tcPr>
          <w:p w14:paraId="444A427E" w14:textId="77777777" w:rsidR="00EE3C77" w:rsidRPr="00705F7D" w:rsidRDefault="00EE3C77" w:rsidP="006D6837">
            <w:r>
              <w:t>HTTP Verb/Method</w:t>
            </w:r>
          </w:p>
        </w:tc>
        <w:tc>
          <w:tcPr>
            <w:tcW w:w="0" w:type="auto"/>
          </w:tcPr>
          <w:p w14:paraId="6FE5C68B" w14:textId="77777777" w:rsidR="00EE3C77" w:rsidRDefault="00EE3C77" w:rsidP="006D6837">
            <w:r>
              <w:t>Description</w:t>
            </w:r>
          </w:p>
        </w:tc>
        <w:tc>
          <w:tcPr>
            <w:tcW w:w="0" w:type="auto"/>
          </w:tcPr>
          <w:p w14:paraId="3544A32B" w14:textId="7FA7D089" w:rsidR="00EE3C77" w:rsidRDefault="00EE3C77" w:rsidP="006D6837">
            <w:r>
              <w:t>Success Response</w:t>
            </w:r>
          </w:p>
        </w:tc>
        <w:tc>
          <w:tcPr>
            <w:tcW w:w="0" w:type="auto"/>
          </w:tcPr>
          <w:p w14:paraId="031B89FC" w14:textId="1017BE07" w:rsidR="00EE3C77" w:rsidRDefault="00EE3C77" w:rsidP="006D6837">
            <w:r>
              <w:t>Error Response</w:t>
            </w:r>
          </w:p>
        </w:tc>
      </w:tr>
      <w:tr w:rsidR="0039310E" w14:paraId="5E617448" w14:textId="031C9B5E" w:rsidTr="00EE3C77">
        <w:trPr>
          <w:trHeight w:val="89"/>
        </w:trPr>
        <w:tc>
          <w:tcPr>
            <w:tcW w:w="0" w:type="auto"/>
          </w:tcPr>
          <w:p w14:paraId="3391896F" w14:textId="4A299F38" w:rsidR="00EE3C77" w:rsidRPr="00705F7D" w:rsidRDefault="00C7671A" w:rsidP="00BB0388">
            <w:r>
              <w:t>/</w:t>
            </w:r>
            <w:proofErr w:type="spellStart"/>
            <w:r>
              <w:t>api</w:t>
            </w:r>
            <w:proofErr w:type="spellEnd"/>
            <w:r>
              <w:t>/department</w:t>
            </w:r>
          </w:p>
        </w:tc>
        <w:tc>
          <w:tcPr>
            <w:tcW w:w="0" w:type="auto"/>
          </w:tcPr>
          <w:p w14:paraId="71523D7D" w14:textId="7740546A" w:rsidR="00EE3C77" w:rsidRPr="00705F7D" w:rsidRDefault="00EE3C77" w:rsidP="00BB0388">
            <w:r>
              <w:t>POST</w:t>
            </w:r>
          </w:p>
        </w:tc>
        <w:tc>
          <w:tcPr>
            <w:tcW w:w="0" w:type="auto"/>
          </w:tcPr>
          <w:p w14:paraId="7B0DE043" w14:textId="41D31061" w:rsidR="00EE3C77" w:rsidRDefault="00EE3C77" w:rsidP="00C7671A">
            <w:r>
              <w:t xml:space="preserve">Add new </w:t>
            </w:r>
            <w:r w:rsidR="00C7671A">
              <w:t>Department</w:t>
            </w:r>
            <w:r>
              <w:t xml:space="preserve"> object in DB</w:t>
            </w:r>
          </w:p>
        </w:tc>
        <w:tc>
          <w:tcPr>
            <w:tcW w:w="0" w:type="auto"/>
          </w:tcPr>
          <w:p w14:paraId="727D9C88" w14:textId="472EAA67" w:rsidR="00EE3C77" w:rsidRDefault="001438CC" w:rsidP="00BB0388">
            <w:r>
              <w:t>String: Record Created Successfully</w:t>
            </w:r>
          </w:p>
        </w:tc>
        <w:tc>
          <w:tcPr>
            <w:tcW w:w="0" w:type="auto"/>
          </w:tcPr>
          <w:p w14:paraId="7B8109A3" w14:textId="77777777" w:rsidR="00EE3C77" w:rsidRDefault="00EE3C77" w:rsidP="00BB0388"/>
        </w:tc>
      </w:tr>
      <w:tr w:rsidR="0039310E" w:rsidRPr="00705F7D" w14:paraId="5F93E559" w14:textId="56A66657" w:rsidTr="00EE3C77">
        <w:trPr>
          <w:trHeight w:val="177"/>
        </w:trPr>
        <w:tc>
          <w:tcPr>
            <w:tcW w:w="0" w:type="auto"/>
          </w:tcPr>
          <w:p w14:paraId="5BB6D76E" w14:textId="2FF36F3F" w:rsidR="00EE3C77" w:rsidRPr="00705F7D" w:rsidRDefault="00EE3C77" w:rsidP="00C7671A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C7671A">
              <w:t xml:space="preserve"> department </w:t>
            </w:r>
            <w:r>
              <w:t>/</w:t>
            </w:r>
          </w:p>
        </w:tc>
        <w:tc>
          <w:tcPr>
            <w:tcW w:w="0" w:type="auto"/>
          </w:tcPr>
          <w:p w14:paraId="107378AC" w14:textId="54BE10E4" w:rsidR="00EE3C77" w:rsidRPr="00705F7D" w:rsidRDefault="00EE3C77" w:rsidP="00BB0388">
            <w:r>
              <w:t>GET</w:t>
            </w:r>
          </w:p>
        </w:tc>
        <w:tc>
          <w:tcPr>
            <w:tcW w:w="0" w:type="auto"/>
          </w:tcPr>
          <w:p w14:paraId="38E90C91" w14:textId="11660750" w:rsidR="00EE3C77" w:rsidRPr="00705F7D" w:rsidRDefault="00C7671A" w:rsidP="00BB0388">
            <w:r>
              <w:t>Get the list of department</w:t>
            </w:r>
          </w:p>
        </w:tc>
        <w:tc>
          <w:tcPr>
            <w:tcW w:w="0" w:type="auto"/>
          </w:tcPr>
          <w:p w14:paraId="5884ED4D" w14:textId="7EA043AB" w:rsidR="00EE3C77" w:rsidRDefault="00C7671A" w:rsidP="00BB0388">
            <w:r>
              <w:t>Collection of Department</w:t>
            </w:r>
          </w:p>
        </w:tc>
        <w:tc>
          <w:tcPr>
            <w:tcW w:w="0" w:type="auto"/>
          </w:tcPr>
          <w:p w14:paraId="48B0EDD9" w14:textId="77777777" w:rsidR="00EE3C77" w:rsidRDefault="00EE3C77" w:rsidP="00BB0388"/>
        </w:tc>
      </w:tr>
      <w:tr w:rsidR="0039310E" w:rsidRPr="00705F7D" w14:paraId="04C36C90" w14:textId="38E9F918" w:rsidTr="00EE3C77">
        <w:trPr>
          <w:trHeight w:val="177"/>
        </w:trPr>
        <w:tc>
          <w:tcPr>
            <w:tcW w:w="0" w:type="auto"/>
          </w:tcPr>
          <w:p w14:paraId="47D27CE5" w14:textId="7A2058EF" w:rsidR="00EE3C77" w:rsidRPr="00705F7D" w:rsidRDefault="00EE3C77" w:rsidP="00C7671A">
            <w:pPr>
              <w:tabs>
                <w:tab w:val="right" w:pos="2977"/>
              </w:tabs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C7671A">
              <w:t xml:space="preserve"> department /{</w:t>
            </w:r>
            <w:proofErr w:type="spellStart"/>
            <w:r w:rsidR="00C7671A">
              <w:t>deptid</w:t>
            </w:r>
            <w:proofErr w:type="spellEnd"/>
            <w:r w:rsidR="00C7671A">
              <w:t>}</w:t>
            </w:r>
          </w:p>
        </w:tc>
        <w:tc>
          <w:tcPr>
            <w:tcW w:w="0" w:type="auto"/>
          </w:tcPr>
          <w:p w14:paraId="710E36CE" w14:textId="43247775" w:rsidR="00EE3C77" w:rsidRPr="00705F7D" w:rsidRDefault="00EE3C77" w:rsidP="00BB0388">
            <w:r>
              <w:t>GET</w:t>
            </w:r>
          </w:p>
        </w:tc>
        <w:tc>
          <w:tcPr>
            <w:tcW w:w="0" w:type="auto"/>
          </w:tcPr>
          <w:p w14:paraId="49595FF7" w14:textId="61906B03" w:rsidR="00EE3C77" w:rsidRPr="00705F7D" w:rsidRDefault="00C7671A" w:rsidP="00BB0388">
            <w:r>
              <w:t xml:space="preserve">Search the department detail by </w:t>
            </w:r>
            <w:proofErr w:type="spellStart"/>
            <w:r>
              <w:t>dept</w:t>
            </w:r>
            <w:proofErr w:type="spellEnd"/>
            <w:r>
              <w:t xml:space="preserve"> Id</w:t>
            </w:r>
          </w:p>
        </w:tc>
        <w:tc>
          <w:tcPr>
            <w:tcW w:w="0" w:type="auto"/>
          </w:tcPr>
          <w:p w14:paraId="5F322CBB" w14:textId="1A379C76" w:rsidR="00EE3C77" w:rsidRDefault="00C7671A" w:rsidP="00BB0388">
            <w:r>
              <w:t>Department</w:t>
            </w:r>
          </w:p>
        </w:tc>
        <w:tc>
          <w:tcPr>
            <w:tcW w:w="0" w:type="auto"/>
          </w:tcPr>
          <w:p w14:paraId="0305E90F" w14:textId="77777777" w:rsidR="00EE3C77" w:rsidRDefault="00EE3C77" w:rsidP="00BB0388"/>
        </w:tc>
      </w:tr>
      <w:tr w:rsidR="0039310E" w:rsidRPr="00705F7D" w14:paraId="76D20F5F" w14:textId="77777777" w:rsidTr="00EE3C77">
        <w:trPr>
          <w:trHeight w:val="177"/>
        </w:trPr>
        <w:tc>
          <w:tcPr>
            <w:tcW w:w="0" w:type="auto"/>
          </w:tcPr>
          <w:p w14:paraId="3A920E71" w14:textId="6D6282FD" w:rsidR="0039310E" w:rsidRDefault="0039310E" w:rsidP="00C7671A">
            <w:pPr>
              <w:tabs>
                <w:tab w:val="right" w:pos="2977"/>
              </w:tabs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/department/head/{</w:t>
            </w:r>
            <w:proofErr w:type="spellStart"/>
            <w:r>
              <w:t>deptid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1040E410" w14:textId="25989393" w:rsidR="0039310E" w:rsidRDefault="0039310E" w:rsidP="00BB0388">
            <w:r>
              <w:t>GET</w:t>
            </w:r>
          </w:p>
        </w:tc>
        <w:tc>
          <w:tcPr>
            <w:tcW w:w="0" w:type="auto"/>
          </w:tcPr>
          <w:p w14:paraId="2479F994" w14:textId="6E43A0EB" w:rsidR="0039310E" w:rsidRDefault="0039310E" w:rsidP="00BB0388">
            <w:r>
              <w:t>Search the head of department details</w:t>
            </w:r>
          </w:p>
        </w:tc>
        <w:tc>
          <w:tcPr>
            <w:tcW w:w="0" w:type="auto"/>
          </w:tcPr>
          <w:p w14:paraId="76686C58" w14:textId="1F0DDA08" w:rsidR="0039310E" w:rsidRDefault="0039310E" w:rsidP="00BB0388">
            <w:r>
              <w:t>Physician</w:t>
            </w:r>
          </w:p>
        </w:tc>
        <w:tc>
          <w:tcPr>
            <w:tcW w:w="0" w:type="auto"/>
          </w:tcPr>
          <w:p w14:paraId="1F11540C" w14:textId="77777777" w:rsidR="0039310E" w:rsidRDefault="0039310E" w:rsidP="00BB0388"/>
        </w:tc>
      </w:tr>
      <w:tr w:rsidR="0039310E" w:rsidRPr="00705F7D" w14:paraId="6A286393" w14:textId="77777777" w:rsidTr="00EE3C77">
        <w:trPr>
          <w:trHeight w:val="177"/>
        </w:trPr>
        <w:tc>
          <w:tcPr>
            <w:tcW w:w="0" w:type="auto"/>
          </w:tcPr>
          <w:p w14:paraId="1F48BC1F" w14:textId="7DA562D3" w:rsidR="0039310E" w:rsidRDefault="0039310E" w:rsidP="00C7671A">
            <w:pPr>
              <w:tabs>
                <w:tab w:val="right" w:pos="2977"/>
              </w:tabs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/department/</w:t>
            </w:r>
            <w:proofErr w:type="spellStart"/>
            <w:r>
              <w:t>headcertification</w:t>
            </w:r>
            <w:proofErr w:type="spellEnd"/>
            <w:r>
              <w:t>/</w:t>
            </w:r>
            <w:r w:rsidR="00CD051F">
              <w:t>{</w:t>
            </w:r>
            <w:proofErr w:type="spellStart"/>
            <w:r>
              <w:t>deptid</w:t>
            </w:r>
            <w:proofErr w:type="spellEnd"/>
            <w:r w:rsidR="00CD051F">
              <w:t>}</w:t>
            </w:r>
          </w:p>
        </w:tc>
        <w:tc>
          <w:tcPr>
            <w:tcW w:w="0" w:type="auto"/>
          </w:tcPr>
          <w:p w14:paraId="4465BFDD" w14:textId="57CC3DD4" w:rsidR="0039310E" w:rsidRDefault="0039310E" w:rsidP="00BB0388">
            <w:r>
              <w:t>GET</w:t>
            </w:r>
          </w:p>
        </w:tc>
        <w:tc>
          <w:tcPr>
            <w:tcW w:w="0" w:type="auto"/>
          </w:tcPr>
          <w:p w14:paraId="0E7E4985" w14:textId="1B616D80" w:rsidR="0039310E" w:rsidRDefault="0039310E" w:rsidP="00BB0388">
            <w:r>
              <w:t xml:space="preserve">Search the head certification detail by </w:t>
            </w:r>
            <w:proofErr w:type="spellStart"/>
            <w:r>
              <w:t>deptid</w:t>
            </w:r>
            <w:proofErr w:type="spellEnd"/>
          </w:p>
        </w:tc>
        <w:tc>
          <w:tcPr>
            <w:tcW w:w="0" w:type="auto"/>
          </w:tcPr>
          <w:p w14:paraId="1DD72AB1" w14:textId="51CA07D0" w:rsidR="0039310E" w:rsidRDefault="0039310E" w:rsidP="00BB0388">
            <w:r>
              <w:t>Collection of Certification</w:t>
            </w:r>
          </w:p>
        </w:tc>
        <w:tc>
          <w:tcPr>
            <w:tcW w:w="0" w:type="auto"/>
          </w:tcPr>
          <w:p w14:paraId="628D84B1" w14:textId="77777777" w:rsidR="0039310E" w:rsidRDefault="0039310E" w:rsidP="00BB0388"/>
        </w:tc>
      </w:tr>
      <w:tr w:rsidR="0039310E" w:rsidRPr="00705F7D" w14:paraId="4F777EEF" w14:textId="5305D473" w:rsidTr="00EE3C77">
        <w:trPr>
          <w:trHeight w:val="177"/>
        </w:trPr>
        <w:tc>
          <w:tcPr>
            <w:tcW w:w="0" w:type="auto"/>
          </w:tcPr>
          <w:p w14:paraId="58287E05" w14:textId="16B0B13A" w:rsidR="00EE3C77" w:rsidRPr="00705F7D" w:rsidRDefault="00EE3C77" w:rsidP="00BB038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C7671A">
              <w:t xml:space="preserve"> department </w:t>
            </w:r>
            <w:r w:rsidR="0039310E">
              <w:t>/{head</w:t>
            </w:r>
            <w:r>
              <w:t>}</w:t>
            </w:r>
          </w:p>
        </w:tc>
        <w:tc>
          <w:tcPr>
            <w:tcW w:w="0" w:type="auto"/>
          </w:tcPr>
          <w:p w14:paraId="24775804" w14:textId="71B6E8B3" w:rsidR="00EE3C77" w:rsidRPr="00705F7D" w:rsidRDefault="00EE3C77" w:rsidP="00BB0388">
            <w:r>
              <w:t>GET</w:t>
            </w:r>
          </w:p>
        </w:tc>
        <w:tc>
          <w:tcPr>
            <w:tcW w:w="0" w:type="auto"/>
          </w:tcPr>
          <w:p w14:paraId="11784EE6" w14:textId="671CB875" w:rsidR="00EE3C77" w:rsidRPr="00705F7D" w:rsidRDefault="0039310E" w:rsidP="0039310E">
            <w:r>
              <w:t>Search the list of department by head id (physician id)</w:t>
            </w:r>
          </w:p>
        </w:tc>
        <w:tc>
          <w:tcPr>
            <w:tcW w:w="0" w:type="auto"/>
          </w:tcPr>
          <w:p w14:paraId="6B3C8DFC" w14:textId="3FF41CD3" w:rsidR="00EE3C77" w:rsidRDefault="0039310E" w:rsidP="00BB0388">
            <w:r>
              <w:t>Collection of Department</w:t>
            </w:r>
          </w:p>
        </w:tc>
        <w:tc>
          <w:tcPr>
            <w:tcW w:w="0" w:type="auto"/>
          </w:tcPr>
          <w:p w14:paraId="21B42F1F" w14:textId="77777777" w:rsidR="00EE3C77" w:rsidRDefault="00EE3C77" w:rsidP="00BB0388"/>
        </w:tc>
      </w:tr>
      <w:tr w:rsidR="0039310E" w14:paraId="41374FE6" w14:textId="6A7D15E1" w:rsidTr="00EE3C77">
        <w:trPr>
          <w:trHeight w:val="177"/>
        </w:trPr>
        <w:tc>
          <w:tcPr>
            <w:tcW w:w="0" w:type="auto"/>
          </w:tcPr>
          <w:p w14:paraId="364D6533" w14:textId="392EEF44" w:rsidR="00EE3C77" w:rsidRDefault="00EE3C77" w:rsidP="0039310E">
            <w:pPr>
              <w:rPr>
                <w:bCs/>
              </w:rPr>
            </w:pPr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api</w:t>
            </w:r>
            <w:proofErr w:type="spellEnd"/>
            <w:r>
              <w:rPr>
                <w:bCs/>
              </w:rPr>
              <w:t>/</w:t>
            </w:r>
            <w:r w:rsidR="00C7671A">
              <w:t xml:space="preserve"> department</w:t>
            </w:r>
            <w:r w:rsidR="00C7671A">
              <w:rPr>
                <w:bCs/>
              </w:rPr>
              <w:t xml:space="preserve"> </w:t>
            </w:r>
            <w:r w:rsidR="0039310E">
              <w:rPr>
                <w:bCs/>
              </w:rPr>
              <w:t>/check/{</w:t>
            </w:r>
            <w:proofErr w:type="spellStart"/>
            <w:r w:rsidR="00CD051F">
              <w:rPr>
                <w:bCs/>
              </w:rPr>
              <w:t>physicianid</w:t>
            </w:r>
            <w:proofErr w:type="spellEnd"/>
            <w:r w:rsidR="0039310E">
              <w:rPr>
                <w:bCs/>
              </w:rPr>
              <w:t>}</w:t>
            </w:r>
          </w:p>
        </w:tc>
        <w:tc>
          <w:tcPr>
            <w:tcW w:w="0" w:type="auto"/>
          </w:tcPr>
          <w:p w14:paraId="52302F37" w14:textId="2C022D24" w:rsidR="00EE3C77" w:rsidRDefault="00EE3C77" w:rsidP="00BB0388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0" w:type="auto"/>
          </w:tcPr>
          <w:p w14:paraId="1D903B15" w14:textId="561BE296" w:rsidR="00EE3C77" w:rsidRDefault="0039310E" w:rsidP="00BB0388">
            <w:pPr>
              <w:rPr>
                <w:bCs/>
              </w:rPr>
            </w:pPr>
            <w:r>
              <w:rPr>
                <w:bCs/>
              </w:rPr>
              <w:t>Search whether a physician is head of any department or not</w:t>
            </w:r>
          </w:p>
        </w:tc>
        <w:tc>
          <w:tcPr>
            <w:tcW w:w="0" w:type="auto"/>
          </w:tcPr>
          <w:p w14:paraId="3B67139F" w14:textId="4DD9B5DB" w:rsidR="00EE3C77" w:rsidRDefault="0039310E" w:rsidP="00BB0388">
            <w:pPr>
              <w:rPr>
                <w:bCs/>
              </w:rPr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14:paraId="5BBD3D97" w14:textId="77777777" w:rsidR="00EE3C77" w:rsidRDefault="00EE3C77" w:rsidP="00BB0388">
            <w:pPr>
              <w:rPr>
                <w:bCs/>
              </w:rPr>
            </w:pPr>
          </w:p>
        </w:tc>
      </w:tr>
      <w:tr w:rsidR="0039310E" w:rsidRPr="00F6522D" w14:paraId="66B09F31" w14:textId="7530E64B" w:rsidTr="00EE3C77">
        <w:trPr>
          <w:trHeight w:val="177"/>
        </w:trPr>
        <w:tc>
          <w:tcPr>
            <w:tcW w:w="0" w:type="auto"/>
          </w:tcPr>
          <w:p w14:paraId="0200F809" w14:textId="02C9DDD8" w:rsidR="00EE3C77" w:rsidRPr="00C332C7" w:rsidRDefault="00EE3C77" w:rsidP="00BB0388">
            <w:pPr>
              <w:rPr>
                <w:bCs/>
              </w:rPr>
            </w:pPr>
            <w:r w:rsidRPr="00C332C7">
              <w:rPr>
                <w:bCs/>
              </w:rPr>
              <w:t>/</w:t>
            </w:r>
            <w:proofErr w:type="spellStart"/>
            <w:r w:rsidRPr="00C332C7">
              <w:rPr>
                <w:bCs/>
              </w:rPr>
              <w:t>api</w:t>
            </w:r>
            <w:proofErr w:type="spellEnd"/>
            <w:r w:rsidRPr="00C332C7">
              <w:rPr>
                <w:bCs/>
              </w:rPr>
              <w:t>/</w:t>
            </w:r>
            <w:r w:rsidR="00C7671A">
              <w:t xml:space="preserve"> department</w:t>
            </w:r>
            <w:r w:rsidR="00C7671A" w:rsidRPr="00C332C7">
              <w:rPr>
                <w:bCs/>
              </w:rPr>
              <w:t xml:space="preserve"> </w:t>
            </w:r>
            <w:r w:rsidRPr="00C332C7">
              <w:rPr>
                <w:bCs/>
              </w:rPr>
              <w:t>/</w:t>
            </w:r>
            <w:r w:rsidR="0039310E">
              <w:rPr>
                <w:bCs/>
              </w:rPr>
              <w:t>update/</w:t>
            </w:r>
            <w:proofErr w:type="spellStart"/>
            <w:r w:rsidR="0039310E">
              <w:rPr>
                <w:bCs/>
              </w:rPr>
              <w:t>headid</w:t>
            </w:r>
            <w:proofErr w:type="spellEnd"/>
            <w:r w:rsidR="0039310E">
              <w:rPr>
                <w:bCs/>
              </w:rPr>
              <w:t>/{</w:t>
            </w:r>
            <w:r w:rsidR="00CD051F">
              <w:t xml:space="preserve"> </w:t>
            </w:r>
            <w:proofErr w:type="spellStart"/>
            <w:r w:rsidR="00CD051F">
              <w:t>deptid</w:t>
            </w:r>
            <w:proofErr w:type="spellEnd"/>
            <w:r w:rsidR="00CD051F">
              <w:rPr>
                <w:bCs/>
              </w:rPr>
              <w:t xml:space="preserve"> </w:t>
            </w:r>
            <w:r w:rsidR="0039310E">
              <w:rPr>
                <w:bCs/>
              </w:rPr>
              <w:t>}</w:t>
            </w:r>
          </w:p>
        </w:tc>
        <w:tc>
          <w:tcPr>
            <w:tcW w:w="0" w:type="auto"/>
          </w:tcPr>
          <w:p w14:paraId="7A381DB3" w14:textId="0E5D335A" w:rsidR="00EE3C77" w:rsidRPr="00C332C7" w:rsidRDefault="0039310E" w:rsidP="00BB0388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0" w:type="auto"/>
          </w:tcPr>
          <w:p w14:paraId="55D85137" w14:textId="7C40AEE9" w:rsidR="00EE3C77" w:rsidRPr="00C332C7" w:rsidRDefault="0039310E" w:rsidP="00BB0388">
            <w:pPr>
              <w:rPr>
                <w:bCs/>
              </w:rPr>
            </w:pPr>
            <w:r>
              <w:rPr>
                <w:bCs/>
              </w:rPr>
              <w:t xml:space="preserve">Update the department head </w:t>
            </w:r>
            <w:r w:rsidR="00EE3C77">
              <w:rPr>
                <w:bCs/>
              </w:rPr>
              <w:t xml:space="preserve"> </w:t>
            </w:r>
            <w:r w:rsidR="00CD051F">
              <w:rPr>
                <w:bCs/>
              </w:rPr>
              <w:t>id</w:t>
            </w:r>
          </w:p>
        </w:tc>
        <w:tc>
          <w:tcPr>
            <w:tcW w:w="0" w:type="auto"/>
          </w:tcPr>
          <w:p w14:paraId="0F2961CD" w14:textId="63EC6863" w:rsidR="00EE3C77" w:rsidRDefault="0039310E" w:rsidP="00BB0388">
            <w:pPr>
              <w:rPr>
                <w:bCs/>
              </w:rPr>
            </w:pPr>
            <w:r>
              <w:t>Department</w:t>
            </w:r>
          </w:p>
        </w:tc>
        <w:tc>
          <w:tcPr>
            <w:tcW w:w="0" w:type="auto"/>
          </w:tcPr>
          <w:p w14:paraId="6FFFD0D7" w14:textId="77777777" w:rsidR="00EE3C77" w:rsidRDefault="00EE3C77" w:rsidP="00BB0388">
            <w:pPr>
              <w:rPr>
                <w:bCs/>
              </w:rPr>
            </w:pPr>
          </w:p>
        </w:tc>
      </w:tr>
      <w:tr w:rsidR="00CD051F" w:rsidRPr="00705F7D" w14:paraId="4315AF44" w14:textId="4CA6E535" w:rsidTr="00EE3C77">
        <w:trPr>
          <w:trHeight w:val="177"/>
        </w:trPr>
        <w:tc>
          <w:tcPr>
            <w:tcW w:w="0" w:type="auto"/>
          </w:tcPr>
          <w:p w14:paraId="401924CE" w14:textId="5926FA65" w:rsidR="00CD051F" w:rsidRPr="00705F7D" w:rsidRDefault="00CD051F" w:rsidP="00CD051F">
            <w:r w:rsidRPr="00C332C7">
              <w:rPr>
                <w:bCs/>
              </w:rPr>
              <w:t>/</w:t>
            </w:r>
            <w:proofErr w:type="spellStart"/>
            <w:r w:rsidRPr="00C332C7">
              <w:rPr>
                <w:bCs/>
              </w:rPr>
              <w:t>api</w:t>
            </w:r>
            <w:proofErr w:type="spellEnd"/>
            <w:r w:rsidRPr="00C332C7">
              <w:rPr>
                <w:bCs/>
              </w:rPr>
              <w:t>/</w:t>
            </w:r>
            <w:r>
              <w:t xml:space="preserve"> department</w:t>
            </w:r>
            <w:r w:rsidRPr="00C332C7">
              <w:rPr>
                <w:bCs/>
              </w:rPr>
              <w:t xml:space="preserve"> /</w:t>
            </w:r>
            <w:r>
              <w:rPr>
                <w:bCs/>
              </w:rPr>
              <w:t>update/</w:t>
            </w:r>
            <w:proofErr w:type="spellStart"/>
            <w:r>
              <w:rPr>
                <w:bCs/>
              </w:rPr>
              <w:t>deptname</w:t>
            </w:r>
            <w:proofErr w:type="spellEnd"/>
            <w:r>
              <w:rPr>
                <w:bCs/>
              </w:rPr>
              <w:t>/{</w:t>
            </w:r>
            <w:r>
              <w:t xml:space="preserve"> </w:t>
            </w:r>
            <w:proofErr w:type="spellStart"/>
            <w:r>
              <w:t>deptid</w:t>
            </w:r>
            <w:proofErr w:type="spellEnd"/>
            <w:r>
              <w:rPr>
                <w:bCs/>
              </w:rPr>
              <w:t xml:space="preserve"> }</w:t>
            </w:r>
          </w:p>
        </w:tc>
        <w:tc>
          <w:tcPr>
            <w:tcW w:w="0" w:type="auto"/>
          </w:tcPr>
          <w:p w14:paraId="1FA5C363" w14:textId="0ACF76C7" w:rsidR="00CD051F" w:rsidRPr="00705F7D" w:rsidRDefault="00CD051F" w:rsidP="00CD051F">
            <w:r>
              <w:t>PUT</w:t>
            </w:r>
          </w:p>
        </w:tc>
        <w:tc>
          <w:tcPr>
            <w:tcW w:w="0" w:type="auto"/>
          </w:tcPr>
          <w:p w14:paraId="35456A8F" w14:textId="487937A7" w:rsidR="00CD051F" w:rsidRPr="00705F7D" w:rsidRDefault="00CD051F" w:rsidP="00CD051F">
            <w:r>
              <w:t>Update the name of department</w:t>
            </w:r>
          </w:p>
        </w:tc>
        <w:tc>
          <w:tcPr>
            <w:tcW w:w="0" w:type="auto"/>
          </w:tcPr>
          <w:p w14:paraId="0B3DAC7B" w14:textId="36650F8F" w:rsidR="00CD051F" w:rsidRDefault="00CD051F" w:rsidP="00CD051F">
            <w:r>
              <w:t>Department</w:t>
            </w:r>
          </w:p>
        </w:tc>
        <w:tc>
          <w:tcPr>
            <w:tcW w:w="0" w:type="auto"/>
          </w:tcPr>
          <w:p w14:paraId="39B3F93F" w14:textId="77777777" w:rsidR="00CD051F" w:rsidRDefault="00CD051F" w:rsidP="00CD051F"/>
        </w:tc>
      </w:tr>
    </w:tbl>
    <w:p w14:paraId="74AA0E71" w14:textId="77777777" w:rsidR="00DE3F82" w:rsidRDefault="00DE3F82" w:rsidP="009D70BA"/>
    <w:p w14:paraId="0C1EF0DD" w14:textId="77777777" w:rsidR="00F82A50" w:rsidRDefault="00F82A50" w:rsidP="009D70BA"/>
    <w:p w14:paraId="3160FDC2" w14:textId="77777777" w:rsidR="00F82A50" w:rsidRDefault="00F82A50" w:rsidP="009D70BA"/>
    <w:tbl>
      <w:tblPr>
        <w:tblStyle w:val="ProposalTable1"/>
        <w:tblW w:w="0" w:type="auto"/>
        <w:tblInd w:w="-625" w:type="dxa"/>
        <w:tblLook w:val="04A0" w:firstRow="1" w:lastRow="0" w:firstColumn="1" w:lastColumn="0" w:noHBand="0" w:noVBand="1"/>
      </w:tblPr>
      <w:tblGrid>
        <w:gridCol w:w="3144"/>
        <w:gridCol w:w="1482"/>
        <w:gridCol w:w="2334"/>
        <w:gridCol w:w="1879"/>
        <w:gridCol w:w="1136"/>
      </w:tblGrid>
      <w:tr w:rsidR="00BB66DC" w14:paraId="63943FBB" w14:textId="77777777" w:rsidTr="00FA2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</w:tcPr>
          <w:p w14:paraId="04EA7679" w14:textId="77777777" w:rsidR="0013310A" w:rsidRPr="00705F7D" w:rsidRDefault="0013310A" w:rsidP="006D6837">
            <w:r>
              <w:t>Endpoints</w:t>
            </w:r>
          </w:p>
        </w:tc>
        <w:tc>
          <w:tcPr>
            <w:tcW w:w="1482" w:type="dxa"/>
          </w:tcPr>
          <w:p w14:paraId="31CFA4E6" w14:textId="77777777" w:rsidR="0013310A" w:rsidRPr="00705F7D" w:rsidRDefault="0013310A" w:rsidP="006D6837">
            <w:r>
              <w:t>HTTP Verb/Method</w:t>
            </w:r>
          </w:p>
        </w:tc>
        <w:tc>
          <w:tcPr>
            <w:tcW w:w="2334" w:type="dxa"/>
          </w:tcPr>
          <w:p w14:paraId="05F5D417" w14:textId="77777777" w:rsidR="0013310A" w:rsidRDefault="0013310A" w:rsidP="006D6837">
            <w:r>
              <w:t>Description</w:t>
            </w:r>
          </w:p>
        </w:tc>
        <w:tc>
          <w:tcPr>
            <w:tcW w:w="1879" w:type="dxa"/>
          </w:tcPr>
          <w:p w14:paraId="42D6233D" w14:textId="77777777" w:rsidR="0013310A" w:rsidRDefault="0013310A" w:rsidP="006D6837">
            <w:r>
              <w:t>Success Response</w:t>
            </w:r>
          </w:p>
        </w:tc>
        <w:tc>
          <w:tcPr>
            <w:tcW w:w="1136" w:type="dxa"/>
          </w:tcPr>
          <w:p w14:paraId="2C12AD6F" w14:textId="77777777" w:rsidR="0013310A" w:rsidRDefault="0013310A" w:rsidP="006D6837">
            <w:r>
              <w:t>Error Response</w:t>
            </w:r>
          </w:p>
        </w:tc>
      </w:tr>
      <w:tr w:rsidR="00BB66DC" w:rsidRPr="004C03AB" w14:paraId="2024CD2D" w14:textId="77777777" w:rsidTr="00FA21FD">
        <w:trPr>
          <w:trHeight w:val="89"/>
        </w:trPr>
        <w:tc>
          <w:tcPr>
            <w:tcW w:w="0" w:type="auto"/>
          </w:tcPr>
          <w:p w14:paraId="495DE2EB" w14:textId="2AECE640" w:rsidR="0013310A" w:rsidRPr="00705F7D" w:rsidRDefault="00CD051F" w:rsidP="006D6837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affiliated_with</w:t>
            </w:r>
            <w:proofErr w:type="spellEnd"/>
            <w:r w:rsidR="00296AE6">
              <w:t>/post</w:t>
            </w:r>
          </w:p>
        </w:tc>
        <w:tc>
          <w:tcPr>
            <w:tcW w:w="1482" w:type="dxa"/>
          </w:tcPr>
          <w:p w14:paraId="31D7201F" w14:textId="55F75890" w:rsidR="0013310A" w:rsidRPr="00705F7D" w:rsidRDefault="00296AE6" w:rsidP="006D6837">
            <w:r>
              <w:t>POST</w:t>
            </w:r>
          </w:p>
        </w:tc>
        <w:tc>
          <w:tcPr>
            <w:tcW w:w="2334" w:type="dxa"/>
          </w:tcPr>
          <w:p w14:paraId="24F81B6E" w14:textId="2BC69BD7" w:rsidR="0013310A" w:rsidRDefault="00CD051F" w:rsidP="00CD051F">
            <w:r>
              <w:t xml:space="preserve">Add </w:t>
            </w:r>
            <w:proofErr w:type="spellStart"/>
            <w:r>
              <w:t>a</w:t>
            </w:r>
            <w:proofErr w:type="spellEnd"/>
            <w:r>
              <w:t xml:space="preserve"> existing physician</w:t>
            </w:r>
            <w:r w:rsidR="00FA21FD">
              <w:t xml:space="preserve"> to </w:t>
            </w:r>
            <w:proofErr w:type="spellStart"/>
            <w:r w:rsidR="00FA21FD">
              <w:t>affiliated_with</w:t>
            </w:r>
            <w:proofErr w:type="spellEnd"/>
            <w:r w:rsidR="00FA21FD">
              <w:t xml:space="preserve"> Table</w:t>
            </w:r>
          </w:p>
        </w:tc>
        <w:tc>
          <w:tcPr>
            <w:tcW w:w="1879" w:type="dxa"/>
          </w:tcPr>
          <w:p w14:paraId="5D412074" w14:textId="15B5B40C" w:rsidR="0013310A" w:rsidRDefault="00200639" w:rsidP="006D6837">
            <w:r>
              <w:t>String: Record Created Successfully</w:t>
            </w:r>
          </w:p>
        </w:tc>
        <w:tc>
          <w:tcPr>
            <w:tcW w:w="1136" w:type="dxa"/>
          </w:tcPr>
          <w:p w14:paraId="2686E5A6" w14:textId="3EDFEFD8" w:rsidR="0013310A" w:rsidRPr="004C03AB" w:rsidRDefault="0013310A" w:rsidP="006D6837"/>
        </w:tc>
      </w:tr>
      <w:tr w:rsidR="00200639" w:rsidRPr="004C03AB" w14:paraId="319FA616" w14:textId="77777777" w:rsidTr="00FA21FD">
        <w:trPr>
          <w:trHeight w:val="89"/>
        </w:trPr>
        <w:tc>
          <w:tcPr>
            <w:tcW w:w="0" w:type="auto"/>
          </w:tcPr>
          <w:p w14:paraId="60768413" w14:textId="5683BF29" w:rsidR="00200639" w:rsidRDefault="00200639" w:rsidP="006D6837">
            <w:r>
              <w:lastRenderedPageBreak/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FA21FD">
              <w:t xml:space="preserve"> </w:t>
            </w:r>
            <w:proofErr w:type="spellStart"/>
            <w:r w:rsidR="00FA21FD">
              <w:t>affiliated_with</w:t>
            </w:r>
            <w:proofErr w:type="spellEnd"/>
            <w:r w:rsidR="00FA21FD">
              <w:t xml:space="preserve"> </w:t>
            </w:r>
            <w:r>
              <w:t>/</w:t>
            </w:r>
            <w:r w:rsidR="00FA21FD">
              <w:t>physicians</w:t>
            </w:r>
            <w:r w:rsidR="00BB66DC">
              <w:t>/</w:t>
            </w:r>
            <w:r w:rsidR="00FA21FD">
              <w:t>{</w:t>
            </w:r>
            <w:proofErr w:type="spellStart"/>
            <w:r w:rsidR="00FA21FD">
              <w:t>deptid</w:t>
            </w:r>
            <w:proofErr w:type="spellEnd"/>
            <w:r w:rsidR="008F6457">
              <w:t>}</w:t>
            </w:r>
          </w:p>
        </w:tc>
        <w:tc>
          <w:tcPr>
            <w:tcW w:w="1482" w:type="dxa"/>
          </w:tcPr>
          <w:p w14:paraId="3DB5B56E" w14:textId="7CF4057E" w:rsidR="00200639" w:rsidRDefault="008F6457" w:rsidP="006D6837">
            <w:r>
              <w:t>GET</w:t>
            </w:r>
          </w:p>
        </w:tc>
        <w:tc>
          <w:tcPr>
            <w:tcW w:w="2334" w:type="dxa"/>
          </w:tcPr>
          <w:p w14:paraId="7EFDFF58" w14:textId="7B3914AF" w:rsidR="00200639" w:rsidRDefault="00FA21FD" w:rsidP="006D6837">
            <w:r>
              <w:t>Search a list of physician affiliated with particular department</w:t>
            </w:r>
          </w:p>
        </w:tc>
        <w:tc>
          <w:tcPr>
            <w:tcW w:w="1879" w:type="dxa"/>
          </w:tcPr>
          <w:p w14:paraId="7139D09F" w14:textId="58EF923C" w:rsidR="00200639" w:rsidRDefault="003D7DEE" w:rsidP="00FA21FD">
            <w:r>
              <w:t xml:space="preserve">Collection of </w:t>
            </w:r>
            <w:r w:rsidR="00FA21FD">
              <w:t>Physician</w:t>
            </w:r>
          </w:p>
        </w:tc>
        <w:tc>
          <w:tcPr>
            <w:tcW w:w="1136" w:type="dxa"/>
          </w:tcPr>
          <w:p w14:paraId="52055521" w14:textId="77777777" w:rsidR="00200639" w:rsidRPr="004C03AB" w:rsidRDefault="00200639" w:rsidP="006D6837"/>
        </w:tc>
      </w:tr>
      <w:tr w:rsidR="00AA5074" w:rsidRPr="004C03AB" w14:paraId="1E05EFDE" w14:textId="77777777" w:rsidTr="00FA21FD">
        <w:trPr>
          <w:trHeight w:val="89"/>
        </w:trPr>
        <w:tc>
          <w:tcPr>
            <w:tcW w:w="0" w:type="auto"/>
          </w:tcPr>
          <w:p w14:paraId="5AAB7B52" w14:textId="1702FA0D" w:rsidR="00AA5074" w:rsidRDefault="00AA5074" w:rsidP="00FA21FD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FA21FD">
              <w:t xml:space="preserve"> </w:t>
            </w:r>
            <w:proofErr w:type="spellStart"/>
            <w:r w:rsidR="00FA21FD">
              <w:t>affiliated_with</w:t>
            </w:r>
            <w:proofErr w:type="spellEnd"/>
            <w:r w:rsidR="00FA21FD">
              <w:t xml:space="preserve"> /department/{</w:t>
            </w:r>
            <w:proofErr w:type="spellStart"/>
            <w:r w:rsidR="00FA21FD">
              <w:t>physicianid</w:t>
            </w:r>
            <w:proofErr w:type="spellEnd"/>
            <w:r w:rsidR="00FA21FD">
              <w:t>}</w:t>
            </w:r>
          </w:p>
        </w:tc>
        <w:tc>
          <w:tcPr>
            <w:tcW w:w="1482" w:type="dxa"/>
          </w:tcPr>
          <w:p w14:paraId="7FA6DFD0" w14:textId="3A750593" w:rsidR="00AA5074" w:rsidRDefault="00AA5074" w:rsidP="00AA5074">
            <w:r>
              <w:t>GET</w:t>
            </w:r>
          </w:p>
        </w:tc>
        <w:tc>
          <w:tcPr>
            <w:tcW w:w="2334" w:type="dxa"/>
          </w:tcPr>
          <w:p w14:paraId="3FE52566" w14:textId="3C1AF17D" w:rsidR="00AA5074" w:rsidRDefault="00FA21FD" w:rsidP="00AA5074">
            <w:r>
              <w:t>Search the list of department for a physician</w:t>
            </w:r>
          </w:p>
        </w:tc>
        <w:tc>
          <w:tcPr>
            <w:tcW w:w="1879" w:type="dxa"/>
          </w:tcPr>
          <w:p w14:paraId="54D89731" w14:textId="6E183CB9" w:rsidR="00AA5074" w:rsidRDefault="00FA21FD" w:rsidP="00AA5074">
            <w:r>
              <w:t>Collection of Department</w:t>
            </w:r>
          </w:p>
        </w:tc>
        <w:tc>
          <w:tcPr>
            <w:tcW w:w="1136" w:type="dxa"/>
          </w:tcPr>
          <w:p w14:paraId="142D042D" w14:textId="77777777" w:rsidR="00AA5074" w:rsidRPr="004C03AB" w:rsidRDefault="00AA5074" w:rsidP="00AA5074"/>
        </w:tc>
      </w:tr>
      <w:tr w:rsidR="00AA5074" w:rsidRPr="004C03AB" w14:paraId="5C9D7E8C" w14:textId="77777777" w:rsidTr="00FA21FD">
        <w:trPr>
          <w:trHeight w:val="89"/>
        </w:trPr>
        <w:tc>
          <w:tcPr>
            <w:tcW w:w="0" w:type="auto"/>
          </w:tcPr>
          <w:p w14:paraId="64CFCFFE" w14:textId="07266B96" w:rsidR="00AA5074" w:rsidRDefault="00BB66DC" w:rsidP="00FA21FD">
            <w:r>
              <w:t>/</w:t>
            </w:r>
            <w:proofErr w:type="spellStart"/>
            <w:r>
              <w:t>api</w:t>
            </w:r>
            <w:proofErr w:type="spellEnd"/>
            <w:r w:rsidR="00FA21FD">
              <w:t>/</w:t>
            </w:r>
            <w:proofErr w:type="spellStart"/>
            <w:r w:rsidR="00FA21FD">
              <w:t>affiliated_with</w:t>
            </w:r>
            <w:proofErr w:type="spellEnd"/>
            <w:r w:rsidR="00FA21FD">
              <w:t xml:space="preserve"> </w:t>
            </w:r>
            <w:r>
              <w:t>/</w:t>
            </w:r>
            <w:proofErr w:type="spellStart"/>
            <w:r w:rsidR="00FA21FD">
              <w:t>countphysician</w:t>
            </w:r>
            <w:proofErr w:type="spellEnd"/>
            <w:r>
              <w:t>/{</w:t>
            </w:r>
            <w:proofErr w:type="spellStart"/>
            <w:r w:rsidR="00FA21FD">
              <w:t>deptid</w:t>
            </w:r>
            <w:proofErr w:type="spellEnd"/>
            <w:r>
              <w:t>}</w:t>
            </w:r>
          </w:p>
        </w:tc>
        <w:tc>
          <w:tcPr>
            <w:tcW w:w="1482" w:type="dxa"/>
          </w:tcPr>
          <w:p w14:paraId="136B33E5" w14:textId="1DAE016B" w:rsidR="00AA5074" w:rsidRDefault="00BB66DC" w:rsidP="00AA5074">
            <w:r>
              <w:t>GET</w:t>
            </w:r>
          </w:p>
        </w:tc>
        <w:tc>
          <w:tcPr>
            <w:tcW w:w="2334" w:type="dxa"/>
          </w:tcPr>
          <w:p w14:paraId="12B28BE5" w14:textId="7F06A96C" w:rsidR="00AA5074" w:rsidRDefault="00FA21FD" w:rsidP="00AA5074">
            <w:r>
              <w:t>Count total number of physician in a department</w:t>
            </w:r>
          </w:p>
        </w:tc>
        <w:tc>
          <w:tcPr>
            <w:tcW w:w="1879" w:type="dxa"/>
          </w:tcPr>
          <w:p w14:paraId="66AD9067" w14:textId="73F5B267" w:rsidR="00AA5074" w:rsidRDefault="00FA21FD" w:rsidP="00AA5074">
            <w:proofErr w:type="spellStart"/>
            <w:r>
              <w:t>int</w:t>
            </w:r>
            <w:proofErr w:type="spellEnd"/>
          </w:p>
        </w:tc>
        <w:tc>
          <w:tcPr>
            <w:tcW w:w="1136" w:type="dxa"/>
          </w:tcPr>
          <w:p w14:paraId="2B89B2CF" w14:textId="77777777" w:rsidR="00AA5074" w:rsidRPr="004C03AB" w:rsidRDefault="00AA5074" w:rsidP="00AA5074"/>
        </w:tc>
      </w:tr>
      <w:tr w:rsidR="004346A4" w:rsidRPr="004C03AB" w14:paraId="666D35A3" w14:textId="77777777" w:rsidTr="00FA21FD">
        <w:trPr>
          <w:trHeight w:val="89"/>
        </w:trPr>
        <w:tc>
          <w:tcPr>
            <w:tcW w:w="0" w:type="auto"/>
          </w:tcPr>
          <w:p w14:paraId="50A8B001" w14:textId="08367A22" w:rsidR="004346A4" w:rsidRDefault="004702E2" w:rsidP="00AA507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FA21FD">
              <w:t xml:space="preserve"> </w:t>
            </w:r>
            <w:proofErr w:type="spellStart"/>
            <w:r w:rsidR="00FA21FD">
              <w:t>affiliated_with</w:t>
            </w:r>
            <w:proofErr w:type="spellEnd"/>
            <w:r w:rsidR="00FA21FD">
              <w:t xml:space="preserve">/primary/ </w:t>
            </w:r>
            <w:r>
              <w:t>/</w:t>
            </w:r>
            <w:r w:rsidR="009853E6">
              <w:t>{</w:t>
            </w:r>
            <w:proofErr w:type="spellStart"/>
            <w:r w:rsidR="00FA21FD">
              <w:t>physicianid</w:t>
            </w:r>
            <w:proofErr w:type="spellEnd"/>
            <w:r w:rsidR="00FA21FD">
              <w:t>}/</w:t>
            </w:r>
          </w:p>
        </w:tc>
        <w:tc>
          <w:tcPr>
            <w:tcW w:w="1482" w:type="dxa"/>
          </w:tcPr>
          <w:p w14:paraId="7274FA17" w14:textId="4DB6C58A" w:rsidR="004346A4" w:rsidRDefault="00FA21FD" w:rsidP="00AA5074">
            <w:r>
              <w:t>GET</w:t>
            </w:r>
          </w:p>
        </w:tc>
        <w:tc>
          <w:tcPr>
            <w:tcW w:w="2334" w:type="dxa"/>
          </w:tcPr>
          <w:p w14:paraId="0CAB3B7F" w14:textId="06FA09B7" w:rsidR="004346A4" w:rsidRDefault="00FA21FD" w:rsidP="00AA5074">
            <w:r>
              <w:t>Search the primary affiliation of physician</w:t>
            </w:r>
          </w:p>
        </w:tc>
        <w:tc>
          <w:tcPr>
            <w:tcW w:w="1879" w:type="dxa"/>
          </w:tcPr>
          <w:p w14:paraId="2016236C" w14:textId="680FAE78" w:rsidR="00B222F3" w:rsidRDefault="00FA21FD" w:rsidP="00E950D8">
            <w:proofErr w:type="spellStart"/>
            <w:r>
              <w:t>boolean</w:t>
            </w:r>
            <w:proofErr w:type="spellEnd"/>
          </w:p>
        </w:tc>
        <w:tc>
          <w:tcPr>
            <w:tcW w:w="1136" w:type="dxa"/>
          </w:tcPr>
          <w:p w14:paraId="0C59A720" w14:textId="77777777" w:rsidR="004346A4" w:rsidRPr="004C03AB" w:rsidRDefault="004346A4" w:rsidP="00AA5074"/>
        </w:tc>
      </w:tr>
      <w:tr w:rsidR="004346A4" w:rsidRPr="004C03AB" w14:paraId="00AEDC93" w14:textId="77777777" w:rsidTr="00FA21FD">
        <w:trPr>
          <w:trHeight w:val="89"/>
        </w:trPr>
        <w:tc>
          <w:tcPr>
            <w:tcW w:w="0" w:type="auto"/>
          </w:tcPr>
          <w:p w14:paraId="06AFA534" w14:textId="3B1A7307" w:rsidR="004346A4" w:rsidRDefault="00FA21FD" w:rsidP="00AA5074">
            <w:r>
              <w:t>/</w:t>
            </w:r>
            <w:proofErr w:type="spellStart"/>
            <w:r>
              <w:t>api</w:t>
            </w:r>
            <w:proofErr w:type="spellEnd"/>
            <w:r>
              <w:t xml:space="preserve">/ </w:t>
            </w:r>
            <w:proofErr w:type="spellStart"/>
            <w:r>
              <w:t>affiliated_with</w:t>
            </w:r>
            <w:proofErr w:type="spellEnd"/>
            <w:r>
              <w:t>/primary/ /{</w:t>
            </w:r>
            <w:proofErr w:type="spellStart"/>
            <w:r>
              <w:t>physicianid</w:t>
            </w:r>
            <w:proofErr w:type="spellEnd"/>
            <w:r>
              <w:t>}/</w:t>
            </w:r>
          </w:p>
        </w:tc>
        <w:tc>
          <w:tcPr>
            <w:tcW w:w="1482" w:type="dxa"/>
          </w:tcPr>
          <w:p w14:paraId="1B618074" w14:textId="25D3FF5D" w:rsidR="004346A4" w:rsidRDefault="00FA21FD" w:rsidP="00AA5074">
            <w:r>
              <w:t>PUT</w:t>
            </w:r>
          </w:p>
        </w:tc>
        <w:tc>
          <w:tcPr>
            <w:tcW w:w="2334" w:type="dxa"/>
          </w:tcPr>
          <w:p w14:paraId="06899D56" w14:textId="20C64250" w:rsidR="004346A4" w:rsidRDefault="00FA21FD" w:rsidP="00AA5074">
            <w:r>
              <w:t>Update the primary affiliation of physician</w:t>
            </w:r>
          </w:p>
        </w:tc>
        <w:tc>
          <w:tcPr>
            <w:tcW w:w="1879" w:type="dxa"/>
          </w:tcPr>
          <w:p w14:paraId="6865B2BF" w14:textId="528F7011" w:rsidR="004346A4" w:rsidRDefault="00FA21FD" w:rsidP="00AA5074">
            <w:proofErr w:type="spellStart"/>
            <w:r>
              <w:t>boolean</w:t>
            </w:r>
            <w:proofErr w:type="spellEnd"/>
          </w:p>
        </w:tc>
        <w:tc>
          <w:tcPr>
            <w:tcW w:w="1136" w:type="dxa"/>
          </w:tcPr>
          <w:p w14:paraId="208746AB" w14:textId="77777777" w:rsidR="004346A4" w:rsidRPr="004C03AB" w:rsidRDefault="004346A4" w:rsidP="00AA5074"/>
        </w:tc>
      </w:tr>
    </w:tbl>
    <w:p w14:paraId="50E1E3BC" w14:textId="48C9E4D6" w:rsidR="0013310A" w:rsidRDefault="0013310A" w:rsidP="009D70BA"/>
    <w:tbl>
      <w:tblPr>
        <w:tblStyle w:val="ProposalTable1"/>
        <w:tblW w:w="9980" w:type="dxa"/>
        <w:tblInd w:w="-625" w:type="dxa"/>
        <w:tblLook w:val="04A0" w:firstRow="1" w:lastRow="0" w:firstColumn="1" w:lastColumn="0" w:noHBand="0" w:noVBand="1"/>
      </w:tblPr>
      <w:tblGrid>
        <w:gridCol w:w="3144"/>
        <w:gridCol w:w="1482"/>
        <w:gridCol w:w="1836"/>
        <w:gridCol w:w="2004"/>
        <w:gridCol w:w="1514"/>
      </w:tblGrid>
      <w:tr w:rsidR="0035681E" w14:paraId="3D9E41D9" w14:textId="77777777" w:rsidTr="00454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2CD6" w14:textId="77777777" w:rsidR="0035681E" w:rsidRPr="00705F7D" w:rsidRDefault="0035681E" w:rsidP="006D6837">
            <w:r>
              <w:t>Endpoints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DE5D" w14:textId="77777777" w:rsidR="0035681E" w:rsidRPr="00705F7D" w:rsidRDefault="0035681E" w:rsidP="006D6837">
            <w:r>
              <w:t>HTTP Verb/Method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80B5" w14:textId="77777777" w:rsidR="0035681E" w:rsidRDefault="0035681E" w:rsidP="006D6837">
            <w:r>
              <w:t>Description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8163" w14:textId="77777777" w:rsidR="0035681E" w:rsidRDefault="0035681E" w:rsidP="006D6837">
            <w:r>
              <w:t>Success Response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8070" w14:textId="77777777" w:rsidR="0035681E" w:rsidRDefault="0035681E" w:rsidP="006D6837">
            <w:r>
              <w:t>Error Response</w:t>
            </w:r>
          </w:p>
        </w:tc>
      </w:tr>
      <w:tr w:rsidR="0035681E" w:rsidRPr="004C03AB" w14:paraId="5F0384CA" w14:textId="77777777" w:rsidTr="004546EE">
        <w:trPr>
          <w:trHeight w:val="89"/>
        </w:trPr>
        <w:tc>
          <w:tcPr>
            <w:tcW w:w="0" w:type="auto"/>
            <w:tcBorders>
              <w:top w:val="single" w:sz="4" w:space="0" w:color="auto"/>
            </w:tcBorders>
          </w:tcPr>
          <w:p w14:paraId="7B50F0BA" w14:textId="0287B20F" w:rsidR="0035681E" w:rsidRPr="00705F7D" w:rsidRDefault="00FA21FD" w:rsidP="00B75683">
            <w:r>
              <w:t>/</w:t>
            </w:r>
            <w:proofErr w:type="spellStart"/>
            <w:r>
              <w:t>api</w:t>
            </w:r>
            <w:proofErr w:type="spellEnd"/>
            <w:r>
              <w:t>/procedure</w:t>
            </w:r>
          </w:p>
        </w:tc>
        <w:tc>
          <w:tcPr>
            <w:tcW w:w="1482" w:type="dxa"/>
            <w:tcBorders>
              <w:top w:val="single" w:sz="4" w:space="0" w:color="auto"/>
            </w:tcBorders>
          </w:tcPr>
          <w:p w14:paraId="6B301A09" w14:textId="43A735ED" w:rsidR="0035681E" w:rsidRPr="00705F7D" w:rsidRDefault="00EE6683" w:rsidP="006D6837">
            <w:r>
              <w:t>POST</w:t>
            </w:r>
          </w:p>
        </w:tc>
        <w:tc>
          <w:tcPr>
            <w:tcW w:w="1836" w:type="dxa"/>
            <w:tcBorders>
              <w:top w:val="single" w:sz="4" w:space="0" w:color="auto"/>
            </w:tcBorders>
          </w:tcPr>
          <w:p w14:paraId="2F63BEE3" w14:textId="28C3F2B1" w:rsidR="0035681E" w:rsidRDefault="00EE6683" w:rsidP="00FA21FD">
            <w:r>
              <w:t xml:space="preserve">Add </w:t>
            </w:r>
            <w:r w:rsidR="00FA21FD">
              <w:t xml:space="preserve">a new treatment (procedure) to </w:t>
            </w:r>
            <w:r>
              <w:t>DB</w:t>
            </w:r>
          </w:p>
        </w:tc>
        <w:tc>
          <w:tcPr>
            <w:tcW w:w="2004" w:type="dxa"/>
            <w:tcBorders>
              <w:top w:val="single" w:sz="4" w:space="0" w:color="auto"/>
            </w:tcBorders>
          </w:tcPr>
          <w:p w14:paraId="209EC86F" w14:textId="3F5CC756" w:rsidR="0035681E" w:rsidRDefault="00E454B4" w:rsidP="006D6837">
            <w:r>
              <w:t>String: Record Created Successfully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067C061F" w14:textId="77777777" w:rsidR="0035681E" w:rsidRPr="004C03AB" w:rsidRDefault="0035681E" w:rsidP="006D6837"/>
        </w:tc>
      </w:tr>
      <w:tr w:rsidR="00B75683" w:rsidRPr="004C03AB" w14:paraId="2DB22C87" w14:textId="77777777" w:rsidTr="004546EE">
        <w:trPr>
          <w:trHeight w:val="89"/>
        </w:trPr>
        <w:tc>
          <w:tcPr>
            <w:tcW w:w="0" w:type="auto"/>
          </w:tcPr>
          <w:p w14:paraId="0D5E3B87" w14:textId="1CCD5B46" w:rsidR="00B75683" w:rsidRDefault="00B75683" w:rsidP="00FA21FD">
            <w:r>
              <w:t>/</w:t>
            </w:r>
            <w:proofErr w:type="spellStart"/>
            <w:r>
              <w:t>api</w:t>
            </w:r>
            <w:proofErr w:type="spellEnd"/>
            <w:r>
              <w:t>/ procedure /</w:t>
            </w:r>
          </w:p>
        </w:tc>
        <w:tc>
          <w:tcPr>
            <w:tcW w:w="1482" w:type="dxa"/>
          </w:tcPr>
          <w:p w14:paraId="731E6383" w14:textId="352A5237" w:rsidR="00B75683" w:rsidRDefault="00B75683" w:rsidP="00BD218E">
            <w:r>
              <w:t>GET</w:t>
            </w:r>
          </w:p>
        </w:tc>
        <w:tc>
          <w:tcPr>
            <w:tcW w:w="1836" w:type="dxa"/>
          </w:tcPr>
          <w:p w14:paraId="6FDC7EA4" w14:textId="347BA8A2" w:rsidR="00B75683" w:rsidRDefault="00B75683" w:rsidP="00BD218E">
            <w:r>
              <w:t>Get a list of available Treatment</w:t>
            </w:r>
          </w:p>
        </w:tc>
        <w:tc>
          <w:tcPr>
            <w:tcW w:w="2004" w:type="dxa"/>
          </w:tcPr>
          <w:p w14:paraId="78F342B3" w14:textId="0F19C827" w:rsidR="00B75683" w:rsidRDefault="00B75683" w:rsidP="00BD218E">
            <w:r>
              <w:t>List of Procedure</w:t>
            </w:r>
          </w:p>
        </w:tc>
        <w:tc>
          <w:tcPr>
            <w:tcW w:w="1514" w:type="dxa"/>
          </w:tcPr>
          <w:p w14:paraId="2752C73D" w14:textId="77777777" w:rsidR="00B75683" w:rsidRPr="004C03AB" w:rsidRDefault="00B75683" w:rsidP="00BD218E"/>
        </w:tc>
      </w:tr>
      <w:tr w:rsidR="00BD218E" w:rsidRPr="004C03AB" w14:paraId="6CBA3CAF" w14:textId="77777777" w:rsidTr="004546EE">
        <w:trPr>
          <w:trHeight w:val="89"/>
        </w:trPr>
        <w:tc>
          <w:tcPr>
            <w:tcW w:w="0" w:type="auto"/>
          </w:tcPr>
          <w:p w14:paraId="250A15B2" w14:textId="12CDC664" w:rsidR="00BD218E" w:rsidRDefault="00BD218E" w:rsidP="00FA21FD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FA21FD">
              <w:t>procedure</w:t>
            </w:r>
            <w:r>
              <w:t>/</w:t>
            </w:r>
            <w:r w:rsidR="00FA21FD">
              <w:t>cost/{id</w:t>
            </w:r>
            <w:r>
              <w:t>}</w:t>
            </w:r>
          </w:p>
        </w:tc>
        <w:tc>
          <w:tcPr>
            <w:tcW w:w="1482" w:type="dxa"/>
          </w:tcPr>
          <w:p w14:paraId="0EEF1F1D" w14:textId="75AD5483" w:rsidR="00BD218E" w:rsidRDefault="00BD218E" w:rsidP="00BD218E">
            <w:r>
              <w:t>GET</w:t>
            </w:r>
          </w:p>
        </w:tc>
        <w:tc>
          <w:tcPr>
            <w:tcW w:w="1836" w:type="dxa"/>
          </w:tcPr>
          <w:p w14:paraId="06896006" w14:textId="166F32DD" w:rsidR="00BD218E" w:rsidRDefault="00FA21FD" w:rsidP="00BD218E">
            <w:r>
              <w:t>Get the cost of procedure by id</w:t>
            </w:r>
          </w:p>
        </w:tc>
        <w:tc>
          <w:tcPr>
            <w:tcW w:w="2004" w:type="dxa"/>
          </w:tcPr>
          <w:p w14:paraId="5F357A67" w14:textId="4DF17831" w:rsidR="00BD218E" w:rsidRDefault="00A7581D" w:rsidP="00BD218E">
            <w:r>
              <w:t>Procedure</w:t>
            </w:r>
          </w:p>
        </w:tc>
        <w:tc>
          <w:tcPr>
            <w:tcW w:w="1514" w:type="dxa"/>
          </w:tcPr>
          <w:p w14:paraId="21A5B269" w14:textId="77777777" w:rsidR="00BD218E" w:rsidRPr="004C03AB" w:rsidRDefault="00BD218E" w:rsidP="00BD218E"/>
        </w:tc>
      </w:tr>
      <w:tr w:rsidR="00BD218E" w:rsidRPr="004C03AB" w14:paraId="119F8FAC" w14:textId="77777777" w:rsidTr="004546EE">
        <w:trPr>
          <w:trHeight w:val="89"/>
        </w:trPr>
        <w:tc>
          <w:tcPr>
            <w:tcW w:w="0" w:type="auto"/>
          </w:tcPr>
          <w:p w14:paraId="3FB6FDE9" w14:textId="6B2FBE58" w:rsidR="00BD218E" w:rsidRDefault="00BD218E" w:rsidP="00FA21FD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FA21FD">
              <w:t>procedure/cost/{name}</w:t>
            </w:r>
          </w:p>
        </w:tc>
        <w:tc>
          <w:tcPr>
            <w:tcW w:w="1482" w:type="dxa"/>
          </w:tcPr>
          <w:p w14:paraId="6A37A2B1" w14:textId="574C1117" w:rsidR="00BD218E" w:rsidRDefault="00BD218E" w:rsidP="00BD218E">
            <w:r>
              <w:t>GET</w:t>
            </w:r>
          </w:p>
        </w:tc>
        <w:tc>
          <w:tcPr>
            <w:tcW w:w="1836" w:type="dxa"/>
          </w:tcPr>
          <w:p w14:paraId="73695257" w14:textId="2241587B" w:rsidR="00BD218E" w:rsidRDefault="00A7581D" w:rsidP="00BD218E">
            <w:r>
              <w:t>Search the cost of procedure by name</w:t>
            </w:r>
          </w:p>
        </w:tc>
        <w:tc>
          <w:tcPr>
            <w:tcW w:w="2004" w:type="dxa"/>
          </w:tcPr>
          <w:p w14:paraId="2A88BEFB" w14:textId="6D9028E3" w:rsidR="00BD218E" w:rsidRDefault="00A7581D" w:rsidP="00BD218E">
            <w:r>
              <w:t>Procedure</w:t>
            </w:r>
          </w:p>
        </w:tc>
        <w:tc>
          <w:tcPr>
            <w:tcW w:w="1514" w:type="dxa"/>
          </w:tcPr>
          <w:p w14:paraId="5B1361E6" w14:textId="77777777" w:rsidR="00BD218E" w:rsidRPr="004C03AB" w:rsidRDefault="00BD218E" w:rsidP="00BD218E"/>
        </w:tc>
      </w:tr>
      <w:tr w:rsidR="00BD218E" w:rsidRPr="004C03AB" w14:paraId="3015853E" w14:textId="77777777" w:rsidTr="004546EE">
        <w:trPr>
          <w:trHeight w:val="89"/>
        </w:trPr>
        <w:tc>
          <w:tcPr>
            <w:tcW w:w="0" w:type="auto"/>
          </w:tcPr>
          <w:p w14:paraId="03BB009B" w14:textId="6077686D" w:rsidR="00BD218E" w:rsidRDefault="00BD218E" w:rsidP="00B75683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B75683">
              <w:t>procedure/cost</w:t>
            </w:r>
            <w:r>
              <w:t>/</w:t>
            </w:r>
            <w:r w:rsidR="00B75683">
              <w:t>id</w:t>
            </w:r>
          </w:p>
        </w:tc>
        <w:tc>
          <w:tcPr>
            <w:tcW w:w="1482" w:type="dxa"/>
          </w:tcPr>
          <w:p w14:paraId="3812E3A2" w14:textId="6F33844D" w:rsidR="00BD218E" w:rsidRDefault="00BD218E" w:rsidP="00BD218E">
            <w:r>
              <w:t>PUT</w:t>
            </w:r>
          </w:p>
        </w:tc>
        <w:tc>
          <w:tcPr>
            <w:tcW w:w="1836" w:type="dxa"/>
          </w:tcPr>
          <w:p w14:paraId="47B38B37" w14:textId="40048BE7" w:rsidR="00BD218E" w:rsidRDefault="00B75683" w:rsidP="00BD218E">
            <w:r>
              <w:t>Update the cost of procedure</w:t>
            </w:r>
          </w:p>
        </w:tc>
        <w:tc>
          <w:tcPr>
            <w:tcW w:w="2004" w:type="dxa"/>
          </w:tcPr>
          <w:p w14:paraId="4DF0988B" w14:textId="55A1516E" w:rsidR="00BD218E" w:rsidRDefault="00B75683" w:rsidP="00BD218E">
            <w:r>
              <w:t>Procedure</w:t>
            </w:r>
          </w:p>
        </w:tc>
        <w:tc>
          <w:tcPr>
            <w:tcW w:w="1514" w:type="dxa"/>
          </w:tcPr>
          <w:p w14:paraId="2218E4FD" w14:textId="77777777" w:rsidR="00BD218E" w:rsidRPr="004C03AB" w:rsidRDefault="00BD218E" w:rsidP="00BD218E"/>
        </w:tc>
      </w:tr>
      <w:tr w:rsidR="00BD218E" w:rsidRPr="004C03AB" w14:paraId="478F7B22" w14:textId="77777777" w:rsidTr="004546EE">
        <w:trPr>
          <w:trHeight w:val="89"/>
        </w:trPr>
        <w:tc>
          <w:tcPr>
            <w:tcW w:w="0" w:type="auto"/>
          </w:tcPr>
          <w:p w14:paraId="1DCFE7BB" w14:textId="70900C21" w:rsidR="00BD218E" w:rsidRDefault="00B75683" w:rsidP="00BD218E">
            <w:r>
              <w:t>/</w:t>
            </w:r>
            <w:proofErr w:type="spellStart"/>
            <w:r>
              <w:t>api</w:t>
            </w:r>
            <w:proofErr w:type="spellEnd"/>
            <w:r>
              <w:t>/procedure/name/{id}</w:t>
            </w:r>
          </w:p>
        </w:tc>
        <w:tc>
          <w:tcPr>
            <w:tcW w:w="1482" w:type="dxa"/>
          </w:tcPr>
          <w:p w14:paraId="4BF9B604" w14:textId="25D35FE9" w:rsidR="00BD218E" w:rsidRDefault="00B75683" w:rsidP="00BD218E">
            <w:r>
              <w:t>PUT</w:t>
            </w:r>
          </w:p>
        </w:tc>
        <w:tc>
          <w:tcPr>
            <w:tcW w:w="1836" w:type="dxa"/>
          </w:tcPr>
          <w:p w14:paraId="45C8A36D" w14:textId="2442CB32" w:rsidR="00BD218E" w:rsidRDefault="00B75683" w:rsidP="00BD218E">
            <w:r>
              <w:t>Update the name of Procedure</w:t>
            </w:r>
          </w:p>
        </w:tc>
        <w:tc>
          <w:tcPr>
            <w:tcW w:w="2004" w:type="dxa"/>
          </w:tcPr>
          <w:p w14:paraId="3D325C9F" w14:textId="626F6A2E" w:rsidR="00BD218E" w:rsidRDefault="00B75683" w:rsidP="00BD218E">
            <w:r>
              <w:t>Procedure</w:t>
            </w:r>
          </w:p>
        </w:tc>
        <w:tc>
          <w:tcPr>
            <w:tcW w:w="1514" w:type="dxa"/>
          </w:tcPr>
          <w:p w14:paraId="5018194D" w14:textId="77777777" w:rsidR="00BD218E" w:rsidRPr="004C03AB" w:rsidRDefault="00BD218E" w:rsidP="00BD218E"/>
        </w:tc>
      </w:tr>
    </w:tbl>
    <w:p w14:paraId="21CAD6E9" w14:textId="77D21C69" w:rsidR="000F01B7" w:rsidRDefault="000F01B7" w:rsidP="009D70BA"/>
    <w:p w14:paraId="0377404E" w14:textId="77777777" w:rsidR="000F01B7" w:rsidRDefault="000F01B7" w:rsidP="009D70BA"/>
    <w:tbl>
      <w:tblPr>
        <w:tblStyle w:val="ProposalTable1"/>
        <w:tblW w:w="9980" w:type="dxa"/>
        <w:tblInd w:w="-625" w:type="dxa"/>
        <w:tblLook w:val="04A0" w:firstRow="1" w:lastRow="0" w:firstColumn="1" w:lastColumn="0" w:noHBand="0" w:noVBand="1"/>
      </w:tblPr>
      <w:tblGrid>
        <w:gridCol w:w="3158"/>
        <w:gridCol w:w="1482"/>
        <w:gridCol w:w="2152"/>
        <w:gridCol w:w="1582"/>
        <w:gridCol w:w="1606"/>
      </w:tblGrid>
      <w:tr w:rsidR="00D5428A" w14:paraId="70882F73" w14:textId="77777777" w:rsidTr="00831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1984" w14:textId="77777777" w:rsidR="003917D2" w:rsidRPr="00705F7D" w:rsidRDefault="003917D2" w:rsidP="006D6837">
            <w:r>
              <w:lastRenderedPageBreak/>
              <w:t>Endpoints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B9A4" w14:textId="77777777" w:rsidR="003917D2" w:rsidRPr="00705F7D" w:rsidRDefault="003917D2" w:rsidP="006D6837">
            <w:r>
              <w:t>HTTP Verb/Method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9681" w14:textId="77777777" w:rsidR="003917D2" w:rsidRDefault="003917D2" w:rsidP="006D6837">
            <w:r>
              <w:t>Description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91A" w14:textId="77777777" w:rsidR="003917D2" w:rsidRDefault="003917D2" w:rsidP="006D6837">
            <w:r>
              <w:t>Success Response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4D46" w14:textId="77777777" w:rsidR="003917D2" w:rsidRDefault="003917D2" w:rsidP="006D6837">
            <w:r>
              <w:t>Error Response</w:t>
            </w:r>
          </w:p>
        </w:tc>
      </w:tr>
      <w:tr w:rsidR="00D5428A" w:rsidRPr="004C03AB" w14:paraId="04B32B56" w14:textId="77777777" w:rsidTr="00831D1D">
        <w:trPr>
          <w:trHeight w:val="89"/>
        </w:trPr>
        <w:tc>
          <w:tcPr>
            <w:tcW w:w="0" w:type="auto"/>
            <w:tcBorders>
              <w:top w:val="single" w:sz="4" w:space="0" w:color="auto"/>
            </w:tcBorders>
          </w:tcPr>
          <w:p w14:paraId="33913162" w14:textId="7149A732" w:rsidR="003917D2" w:rsidRPr="00705F7D" w:rsidRDefault="003917D2" w:rsidP="00D5428A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D5428A">
              <w:t>trained_in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</w:tcBorders>
          </w:tcPr>
          <w:p w14:paraId="642057F0" w14:textId="77777777" w:rsidR="003917D2" w:rsidRPr="00705F7D" w:rsidRDefault="003917D2" w:rsidP="006D6837">
            <w:r>
              <w:t>POST</w:t>
            </w:r>
          </w:p>
        </w:tc>
        <w:tc>
          <w:tcPr>
            <w:tcW w:w="2152" w:type="dxa"/>
            <w:tcBorders>
              <w:top w:val="single" w:sz="4" w:space="0" w:color="auto"/>
            </w:tcBorders>
          </w:tcPr>
          <w:p w14:paraId="47DA7C23" w14:textId="42EDF555" w:rsidR="003917D2" w:rsidRDefault="003917D2" w:rsidP="00D5428A">
            <w:r>
              <w:t xml:space="preserve">Add </w:t>
            </w:r>
            <w:r w:rsidR="00D5428A">
              <w:t>a certification to a DB</w:t>
            </w:r>
          </w:p>
        </w:tc>
        <w:tc>
          <w:tcPr>
            <w:tcW w:w="1582" w:type="dxa"/>
            <w:tcBorders>
              <w:top w:val="single" w:sz="4" w:space="0" w:color="auto"/>
            </w:tcBorders>
          </w:tcPr>
          <w:p w14:paraId="23D91E69" w14:textId="77777777" w:rsidR="003917D2" w:rsidRDefault="003917D2" w:rsidP="006D6837">
            <w:r>
              <w:t>String: Record Created Successfully</w:t>
            </w:r>
          </w:p>
        </w:tc>
        <w:tc>
          <w:tcPr>
            <w:tcW w:w="1606" w:type="dxa"/>
            <w:tcBorders>
              <w:top w:val="single" w:sz="4" w:space="0" w:color="auto"/>
            </w:tcBorders>
          </w:tcPr>
          <w:p w14:paraId="5B7077DC" w14:textId="77777777" w:rsidR="003917D2" w:rsidRPr="004C03AB" w:rsidRDefault="003917D2" w:rsidP="006D6837"/>
        </w:tc>
      </w:tr>
      <w:tr w:rsidR="00831D1D" w:rsidRPr="004C03AB" w14:paraId="7184FD00" w14:textId="77777777" w:rsidTr="00831D1D">
        <w:trPr>
          <w:trHeight w:val="89"/>
        </w:trPr>
        <w:tc>
          <w:tcPr>
            <w:tcW w:w="0" w:type="auto"/>
            <w:tcBorders>
              <w:top w:val="single" w:sz="4" w:space="0" w:color="auto"/>
            </w:tcBorders>
          </w:tcPr>
          <w:p w14:paraId="4E8B7DFE" w14:textId="2FA80068" w:rsidR="00831D1D" w:rsidRDefault="00831D1D" w:rsidP="00831D1D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trained_in</w:t>
            </w:r>
            <w:proofErr w:type="spellEnd"/>
            <w:r>
              <w:t>/</w:t>
            </w:r>
          </w:p>
        </w:tc>
        <w:tc>
          <w:tcPr>
            <w:tcW w:w="1482" w:type="dxa"/>
            <w:tcBorders>
              <w:top w:val="single" w:sz="4" w:space="0" w:color="auto"/>
            </w:tcBorders>
          </w:tcPr>
          <w:p w14:paraId="586D5309" w14:textId="5B245AF0" w:rsidR="00831D1D" w:rsidRDefault="00831D1D" w:rsidP="00831D1D">
            <w:r>
              <w:t>GET</w:t>
            </w:r>
          </w:p>
        </w:tc>
        <w:tc>
          <w:tcPr>
            <w:tcW w:w="2152" w:type="dxa"/>
            <w:tcBorders>
              <w:top w:val="single" w:sz="4" w:space="0" w:color="auto"/>
            </w:tcBorders>
          </w:tcPr>
          <w:p w14:paraId="75177155" w14:textId="1CC19C21" w:rsidR="00831D1D" w:rsidRDefault="00831D1D" w:rsidP="00831D1D">
            <w:r>
              <w:t>Get a list of Procedure available with certification</w:t>
            </w:r>
          </w:p>
        </w:tc>
        <w:tc>
          <w:tcPr>
            <w:tcW w:w="1582" w:type="dxa"/>
            <w:tcBorders>
              <w:top w:val="single" w:sz="4" w:space="0" w:color="auto"/>
            </w:tcBorders>
          </w:tcPr>
          <w:p w14:paraId="1F63CDC1" w14:textId="4A8F69E4" w:rsidR="00831D1D" w:rsidRDefault="00831D1D" w:rsidP="00831D1D">
            <w:r>
              <w:t>Collection of Procedure</w:t>
            </w:r>
          </w:p>
        </w:tc>
        <w:tc>
          <w:tcPr>
            <w:tcW w:w="1606" w:type="dxa"/>
            <w:tcBorders>
              <w:top w:val="single" w:sz="4" w:space="0" w:color="auto"/>
            </w:tcBorders>
          </w:tcPr>
          <w:p w14:paraId="52D932F7" w14:textId="7ADE29BD" w:rsidR="00831D1D" w:rsidRPr="004C03AB" w:rsidRDefault="00831D1D" w:rsidP="00831D1D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trained_in</w:t>
            </w:r>
            <w:proofErr w:type="spellEnd"/>
            <w:r>
              <w:t>/</w:t>
            </w:r>
          </w:p>
        </w:tc>
      </w:tr>
      <w:tr w:rsidR="00D5428A" w:rsidRPr="004C03AB" w14:paraId="6ADBEF96" w14:textId="77777777" w:rsidTr="00831D1D">
        <w:trPr>
          <w:trHeight w:val="89"/>
        </w:trPr>
        <w:tc>
          <w:tcPr>
            <w:tcW w:w="0" w:type="auto"/>
          </w:tcPr>
          <w:p w14:paraId="60DC1697" w14:textId="77777777" w:rsidR="00D5428A" w:rsidRDefault="003917D2" w:rsidP="006D6837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D5428A">
              <w:t>trained_in</w:t>
            </w:r>
            <w:proofErr w:type="spellEnd"/>
            <w:r w:rsidR="00D5428A">
              <w:t>/treatment/</w:t>
            </w:r>
          </w:p>
          <w:p w14:paraId="3F7138C5" w14:textId="247969C9" w:rsidR="003917D2" w:rsidRDefault="00D5428A" w:rsidP="006D6837">
            <w:r>
              <w:t>{</w:t>
            </w:r>
            <w:proofErr w:type="spellStart"/>
            <w:r>
              <w:t>physicianid</w:t>
            </w:r>
            <w:proofErr w:type="spellEnd"/>
            <w:r>
              <w:t>}</w:t>
            </w:r>
          </w:p>
        </w:tc>
        <w:tc>
          <w:tcPr>
            <w:tcW w:w="1482" w:type="dxa"/>
          </w:tcPr>
          <w:p w14:paraId="759BBF58" w14:textId="2CE1810F" w:rsidR="003917D2" w:rsidRDefault="00D5428A" w:rsidP="006D6837">
            <w:r>
              <w:t>Get</w:t>
            </w:r>
          </w:p>
        </w:tc>
        <w:tc>
          <w:tcPr>
            <w:tcW w:w="2152" w:type="dxa"/>
          </w:tcPr>
          <w:p w14:paraId="730894BE" w14:textId="6187472A" w:rsidR="003917D2" w:rsidRDefault="00D5428A" w:rsidP="006D6837">
            <w:r>
              <w:t xml:space="preserve">Get a list of treatment can be done by particular </w:t>
            </w:r>
            <w:proofErr w:type="spellStart"/>
            <w:r>
              <w:t>physican</w:t>
            </w:r>
            <w:proofErr w:type="spellEnd"/>
          </w:p>
        </w:tc>
        <w:tc>
          <w:tcPr>
            <w:tcW w:w="1582" w:type="dxa"/>
          </w:tcPr>
          <w:p w14:paraId="2B3F2DF1" w14:textId="399A7DA2" w:rsidR="003917D2" w:rsidRDefault="00D5428A" w:rsidP="006D6837">
            <w:r>
              <w:t>Collection of Procedure</w:t>
            </w:r>
          </w:p>
        </w:tc>
        <w:tc>
          <w:tcPr>
            <w:tcW w:w="1606" w:type="dxa"/>
          </w:tcPr>
          <w:p w14:paraId="31D24633" w14:textId="77777777" w:rsidR="003917D2" w:rsidRPr="004C03AB" w:rsidRDefault="003917D2" w:rsidP="006D6837"/>
        </w:tc>
      </w:tr>
      <w:tr w:rsidR="00D5428A" w:rsidRPr="004C03AB" w14:paraId="334C9B96" w14:textId="77777777" w:rsidTr="00831D1D">
        <w:trPr>
          <w:trHeight w:val="89"/>
        </w:trPr>
        <w:tc>
          <w:tcPr>
            <w:tcW w:w="0" w:type="auto"/>
          </w:tcPr>
          <w:p w14:paraId="17852289" w14:textId="77777777" w:rsidR="003917D2" w:rsidRDefault="003917D2" w:rsidP="006D6837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D5428A">
              <w:t>trained_in</w:t>
            </w:r>
            <w:proofErr w:type="spellEnd"/>
            <w:r w:rsidR="00D5428A">
              <w:t>/</w:t>
            </w:r>
            <w:proofErr w:type="spellStart"/>
            <w:r w:rsidR="00D5428A">
              <w:t>physians</w:t>
            </w:r>
            <w:proofErr w:type="spellEnd"/>
            <w:r w:rsidR="00D5428A">
              <w:t>/</w:t>
            </w:r>
          </w:p>
          <w:p w14:paraId="12833E43" w14:textId="7A6F33FD" w:rsidR="00D5428A" w:rsidRDefault="00D5428A" w:rsidP="006D6837">
            <w:r>
              <w:t>{</w:t>
            </w:r>
            <w:proofErr w:type="spellStart"/>
            <w:r>
              <w:t>procedureid</w:t>
            </w:r>
            <w:proofErr w:type="spellEnd"/>
            <w:r>
              <w:t>}</w:t>
            </w:r>
          </w:p>
        </w:tc>
        <w:tc>
          <w:tcPr>
            <w:tcW w:w="1482" w:type="dxa"/>
          </w:tcPr>
          <w:p w14:paraId="4FF8520D" w14:textId="77777777" w:rsidR="003917D2" w:rsidRDefault="003917D2" w:rsidP="006D6837">
            <w:r>
              <w:t>GET</w:t>
            </w:r>
          </w:p>
        </w:tc>
        <w:tc>
          <w:tcPr>
            <w:tcW w:w="2152" w:type="dxa"/>
          </w:tcPr>
          <w:p w14:paraId="0470A208" w14:textId="7DBED23A" w:rsidR="003917D2" w:rsidRDefault="00D5428A" w:rsidP="006D6837">
            <w:r>
              <w:t>Get a list of physician for a particular treatment</w:t>
            </w:r>
          </w:p>
        </w:tc>
        <w:tc>
          <w:tcPr>
            <w:tcW w:w="1582" w:type="dxa"/>
          </w:tcPr>
          <w:p w14:paraId="7004B032" w14:textId="22C62212" w:rsidR="003917D2" w:rsidRDefault="003917D2" w:rsidP="00D5428A">
            <w:r>
              <w:t xml:space="preserve">Collection of </w:t>
            </w:r>
            <w:r w:rsidR="00D5428A">
              <w:t>Physician</w:t>
            </w:r>
          </w:p>
        </w:tc>
        <w:tc>
          <w:tcPr>
            <w:tcW w:w="1606" w:type="dxa"/>
          </w:tcPr>
          <w:p w14:paraId="7EE85D34" w14:textId="77777777" w:rsidR="003917D2" w:rsidRPr="004C03AB" w:rsidRDefault="003917D2" w:rsidP="006D6837"/>
        </w:tc>
      </w:tr>
      <w:tr w:rsidR="00D5428A" w:rsidRPr="004C03AB" w14:paraId="5A404651" w14:textId="77777777" w:rsidTr="00831D1D">
        <w:trPr>
          <w:trHeight w:val="89"/>
        </w:trPr>
        <w:tc>
          <w:tcPr>
            <w:tcW w:w="0" w:type="auto"/>
          </w:tcPr>
          <w:p w14:paraId="34CB472E" w14:textId="77777777" w:rsidR="00D5428A" w:rsidRPr="00D5428A" w:rsidRDefault="003917D2" w:rsidP="00D5428A">
            <w:pPr>
              <w:rPr>
                <w:color w:val="FF0000"/>
              </w:rPr>
            </w:pPr>
            <w:r w:rsidRPr="00D5428A">
              <w:rPr>
                <w:color w:val="FF0000"/>
              </w:rPr>
              <w:t>/</w:t>
            </w:r>
            <w:proofErr w:type="spellStart"/>
            <w:r w:rsidRPr="00D5428A">
              <w:rPr>
                <w:color w:val="FF0000"/>
              </w:rPr>
              <w:t>api</w:t>
            </w:r>
            <w:proofErr w:type="spellEnd"/>
            <w:r w:rsidRPr="00D5428A">
              <w:rPr>
                <w:color w:val="FF0000"/>
              </w:rPr>
              <w:t>/</w:t>
            </w:r>
            <w:proofErr w:type="spellStart"/>
            <w:r w:rsidR="00D5428A" w:rsidRPr="00D5428A">
              <w:rPr>
                <w:color w:val="FF0000"/>
              </w:rPr>
              <w:t>trained_in</w:t>
            </w:r>
            <w:proofErr w:type="spellEnd"/>
            <w:r w:rsidRPr="00D5428A">
              <w:rPr>
                <w:color w:val="FF0000"/>
              </w:rPr>
              <w:t>/</w:t>
            </w:r>
            <w:proofErr w:type="spellStart"/>
            <w:r w:rsidR="00D5428A" w:rsidRPr="00D5428A">
              <w:rPr>
                <w:color w:val="FF0000"/>
              </w:rPr>
              <w:t>expiredsooncerti</w:t>
            </w:r>
            <w:proofErr w:type="spellEnd"/>
            <w:r w:rsidR="00D5428A" w:rsidRPr="00D5428A">
              <w:rPr>
                <w:color w:val="FF0000"/>
              </w:rPr>
              <w:t>/</w:t>
            </w:r>
          </w:p>
          <w:p w14:paraId="622007D6" w14:textId="53619698" w:rsidR="00D5428A" w:rsidRPr="00D5428A" w:rsidRDefault="00D5428A" w:rsidP="00D5428A">
            <w:pPr>
              <w:rPr>
                <w:color w:val="FF0000"/>
              </w:rPr>
            </w:pPr>
            <w:r w:rsidRPr="00D5428A">
              <w:rPr>
                <w:color w:val="FF0000"/>
              </w:rPr>
              <w:t>{</w:t>
            </w:r>
            <w:proofErr w:type="spellStart"/>
            <w:r w:rsidRPr="00D5428A">
              <w:rPr>
                <w:color w:val="FF0000"/>
              </w:rPr>
              <w:t>physicianid</w:t>
            </w:r>
            <w:proofErr w:type="spellEnd"/>
            <w:r w:rsidRPr="00D5428A">
              <w:rPr>
                <w:color w:val="FF0000"/>
              </w:rPr>
              <w:t>}</w:t>
            </w:r>
          </w:p>
        </w:tc>
        <w:tc>
          <w:tcPr>
            <w:tcW w:w="1482" w:type="dxa"/>
          </w:tcPr>
          <w:p w14:paraId="01D9983A" w14:textId="77777777" w:rsidR="003917D2" w:rsidRPr="00D5428A" w:rsidRDefault="003917D2" w:rsidP="006D6837">
            <w:pPr>
              <w:rPr>
                <w:color w:val="FF0000"/>
              </w:rPr>
            </w:pPr>
            <w:r w:rsidRPr="00D5428A">
              <w:rPr>
                <w:color w:val="FF0000"/>
              </w:rPr>
              <w:t>GET</w:t>
            </w:r>
          </w:p>
        </w:tc>
        <w:tc>
          <w:tcPr>
            <w:tcW w:w="2152" w:type="dxa"/>
          </w:tcPr>
          <w:p w14:paraId="13B1A9BD" w14:textId="4059E788" w:rsidR="003917D2" w:rsidRPr="00D5428A" w:rsidRDefault="00D5428A" w:rsidP="006D6837">
            <w:pPr>
              <w:rPr>
                <w:color w:val="FF0000"/>
              </w:rPr>
            </w:pPr>
            <w:r w:rsidRPr="00D5428A">
              <w:rPr>
                <w:color w:val="FF0000"/>
              </w:rPr>
              <w:t>Get a list of Procedure whose certification expire within a month</w:t>
            </w:r>
          </w:p>
        </w:tc>
        <w:tc>
          <w:tcPr>
            <w:tcW w:w="1582" w:type="dxa"/>
          </w:tcPr>
          <w:p w14:paraId="21C961C6" w14:textId="02D3632C" w:rsidR="003917D2" w:rsidRPr="00D5428A" w:rsidRDefault="00D5428A" w:rsidP="006D6837">
            <w:pPr>
              <w:rPr>
                <w:color w:val="FF0000"/>
              </w:rPr>
            </w:pPr>
            <w:r w:rsidRPr="00D5428A">
              <w:rPr>
                <w:color w:val="FF0000"/>
              </w:rPr>
              <w:t>Collection of Procedure</w:t>
            </w:r>
          </w:p>
        </w:tc>
        <w:tc>
          <w:tcPr>
            <w:tcW w:w="1606" w:type="dxa"/>
          </w:tcPr>
          <w:p w14:paraId="45B8B68E" w14:textId="77777777" w:rsidR="003917D2" w:rsidRPr="004C03AB" w:rsidRDefault="003917D2" w:rsidP="006D6837"/>
        </w:tc>
      </w:tr>
      <w:tr w:rsidR="00D5428A" w:rsidRPr="004C03AB" w14:paraId="12D82B3C" w14:textId="77777777" w:rsidTr="00831D1D">
        <w:trPr>
          <w:trHeight w:val="89"/>
        </w:trPr>
        <w:tc>
          <w:tcPr>
            <w:tcW w:w="0" w:type="auto"/>
          </w:tcPr>
          <w:p w14:paraId="1F016054" w14:textId="77777777" w:rsidR="00D5428A" w:rsidRDefault="003917D2" w:rsidP="00D5428A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D5428A">
              <w:t>trained_in</w:t>
            </w:r>
            <w:proofErr w:type="spellEnd"/>
            <w:r w:rsidR="00D5428A">
              <w:t>/</w:t>
            </w:r>
            <w:proofErr w:type="spellStart"/>
            <w:r w:rsidR="00D5428A">
              <w:t>certificationexpiry</w:t>
            </w:r>
            <w:proofErr w:type="spellEnd"/>
            <w:r w:rsidR="00D5428A">
              <w:t>/</w:t>
            </w:r>
          </w:p>
          <w:p w14:paraId="7F5A7342" w14:textId="580AE3C3" w:rsidR="003917D2" w:rsidRDefault="00D5428A" w:rsidP="00D5428A">
            <w:r>
              <w:t>{</w:t>
            </w:r>
            <w:proofErr w:type="spellStart"/>
            <w:r>
              <w:t>physianid&amp;</w:t>
            </w:r>
            <w:r w:rsidR="00831D1D">
              <w:t>procedureid</w:t>
            </w:r>
            <w:proofErr w:type="spellEnd"/>
            <w:r w:rsidR="00831D1D">
              <w:t>}</w:t>
            </w:r>
          </w:p>
        </w:tc>
        <w:tc>
          <w:tcPr>
            <w:tcW w:w="1482" w:type="dxa"/>
          </w:tcPr>
          <w:p w14:paraId="4C04B751" w14:textId="77777777" w:rsidR="003917D2" w:rsidRDefault="003917D2" w:rsidP="006D6837">
            <w:r>
              <w:t>PUT</w:t>
            </w:r>
          </w:p>
        </w:tc>
        <w:tc>
          <w:tcPr>
            <w:tcW w:w="2152" w:type="dxa"/>
          </w:tcPr>
          <w:p w14:paraId="6BF98081" w14:textId="49A3804D" w:rsidR="003917D2" w:rsidRDefault="003917D2" w:rsidP="00831D1D">
            <w:r>
              <w:t xml:space="preserve">Update </w:t>
            </w:r>
            <w:r w:rsidR="00831D1D">
              <w:t xml:space="preserve">the certification expiry date in the basis if physician id and </w:t>
            </w:r>
            <w:proofErr w:type="spellStart"/>
            <w:r w:rsidR="00831D1D">
              <w:t>procedureid</w:t>
            </w:r>
            <w:proofErr w:type="spellEnd"/>
          </w:p>
        </w:tc>
        <w:tc>
          <w:tcPr>
            <w:tcW w:w="1582" w:type="dxa"/>
          </w:tcPr>
          <w:p w14:paraId="5DC3CC26" w14:textId="6F63D4CF" w:rsidR="003917D2" w:rsidRDefault="00831D1D" w:rsidP="006D6837">
            <w:proofErr w:type="spellStart"/>
            <w:r>
              <w:t>boolean</w:t>
            </w:r>
            <w:proofErr w:type="spellEnd"/>
          </w:p>
        </w:tc>
        <w:tc>
          <w:tcPr>
            <w:tcW w:w="1606" w:type="dxa"/>
          </w:tcPr>
          <w:p w14:paraId="3B7BAE3D" w14:textId="77777777" w:rsidR="003917D2" w:rsidRPr="004C03AB" w:rsidRDefault="003917D2" w:rsidP="006D6837"/>
        </w:tc>
      </w:tr>
    </w:tbl>
    <w:p w14:paraId="0E619A67" w14:textId="004A04F3" w:rsidR="00B641B4" w:rsidRDefault="00B641B4" w:rsidP="009D70BA"/>
    <w:p w14:paraId="60A2088B" w14:textId="77777777" w:rsidR="00B641B4" w:rsidRDefault="00B641B4" w:rsidP="009D70BA"/>
    <w:tbl>
      <w:tblPr>
        <w:tblStyle w:val="ProposalTable1"/>
        <w:tblW w:w="9980" w:type="dxa"/>
        <w:tblInd w:w="-625" w:type="dxa"/>
        <w:tblLook w:val="04A0" w:firstRow="1" w:lastRow="0" w:firstColumn="1" w:lastColumn="0" w:noHBand="0" w:noVBand="1"/>
      </w:tblPr>
      <w:tblGrid>
        <w:gridCol w:w="3247"/>
        <w:gridCol w:w="1482"/>
        <w:gridCol w:w="2453"/>
        <w:gridCol w:w="1663"/>
        <w:gridCol w:w="1135"/>
      </w:tblGrid>
      <w:tr w:rsidR="00530F93" w14:paraId="6C28F5DB" w14:textId="77777777" w:rsidTr="00AC2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A84B" w14:textId="77777777" w:rsidR="00530F93" w:rsidRPr="00705F7D" w:rsidRDefault="00530F93" w:rsidP="006D6837">
            <w:r>
              <w:t>Endpoints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0216" w14:textId="77777777" w:rsidR="00530F93" w:rsidRPr="00705F7D" w:rsidRDefault="00530F93" w:rsidP="006D6837">
            <w:r>
              <w:t>HTTP Verb/Method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F2B6" w14:textId="77777777" w:rsidR="00530F93" w:rsidRDefault="00530F93" w:rsidP="006D6837">
            <w:r>
              <w:t>Description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1F76" w14:textId="77777777" w:rsidR="00530F93" w:rsidRDefault="00530F93" w:rsidP="006D6837">
            <w:r>
              <w:t>Success Response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6C88E" w14:textId="77777777" w:rsidR="00530F93" w:rsidRDefault="00530F93" w:rsidP="006D6837">
            <w:r>
              <w:t>Error Response</w:t>
            </w:r>
          </w:p>
        </w:tc>
      </w:tr>
      <w:tr w:rsidR="00530F93" w:rsidRPr="004C03AB" w14:paraId="0616870F" w14:textId="77777777" w:rsidTr="00AC2A80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A6CBF93" w14:textId="1ADD6D71" w:rsidR="00530F93" w:rsidRPr="00705F7D" w:rsidRDefault="00273804" w:rsidP="006D6837">
            <w:proofErr w:type="spellStart"/>
            <w:r>
              <w:t>a</w:t>
            </w:r>
            <w:r w:rsidR="00420E09">
              <w:t>pi</w:t>
            </w:r>
            <w:proofErr w:type="spellEnd"/>
            <w:r w:rsidR="00420E09">
              <w:t>/patient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38FE75B2" w14:textId="6E4102BD" w:rsidR="00530F93" w:rsidRPr="00705F7D" w:rsidRDefault="00420E09" w:rsidP="006D6837">
            <w:r>
              <w:t>POST</w:t>
            </w:r>
          </w:p>
        </w:tc>
        <w:tc>
          <w:tcPr>
            <w:tcW w:w="2589" w:type="dxa"/>
            <w:tcBorders>
              <w:top w:val="single" w:sz="4" w:space="0" w:color="auto"/>
              <w:bottom w:val="single" w:sz="4" w:space="0" w:color="auto"/>
            </w:tcBorders>
          </w:tcPr>
          <w:p w14:paraId="14F5FAEB" w14:textId="76A00360" w:rsidR="00530F93" w:rsidRDefault="00420E09" w:rsidP="006D6837">
            <w:r>
              <w:t>Add a patient report to the DB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</w:tcPr>
          <w:p w14:paraId="3BA7C743" w14:textId="243F5818" w:rsidR="00530F93" w:rsidRDefault="00273804" w:rsidP="006D6837">
            <w:r>
              <w:t>String: Record Created Successfully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2E943087" w14:textId="77777777" w:rsidR="00530F93" w:rsidRPr="004C03AB" w:rsidRDefault="00530F93" w:rsidP="006D6837"/>
        </w:tc>
      </w:tr>
      <w:tr w:rsidR="00273804" w:rsidRPr="004C03AB" w14:paraId="6A48EDA1" w14:textId="77777777" w:rsidTr="00AC2A80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D0C86B1" w14:textId="53483062" w:rsidR="00273804" w:rsidRDefault="00273804" w:rsidP="006D6837">
            <w:proofErr w:type="spellStart"/>
            <w:r>
              <w:t>api</w:t>
            </w:r>
            <w:proofErr w:type="spellEnd"/>
            <w:r>
              <w:t>/patient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449824FE" w14:textId="2C6E99C2" w:rsidR="00273804" w:rsidRDefault="00273804" w:rsidP="006D6837">
            <w:r>
              <w:t>GET</w:t>
            </w:r>
          </w:p>
        </w:tc>
        <w:tc>
          <w:tcPr>
            <w:tcW w:w="2589" w:type="dxa"/>
            <w:tcBorders>
              <w:top w:val="single" w:sz="4" w:space="0" w:color="auto"/>
              <w:bottom w:val="single" w:sz="4" w:space="0" w:color="auto"/>
            </w:tcBorders>
          </w:tcPr>
          <w:p w14:paraId="1BD0054F" w14:textId="53382BCD" w:rsidR="00273804" w:rsidRDefault="00273804" w:rsidP="006D6837">
            <w:r>
              <w:t xml:space="preserve">Get a list of Patient 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</w:tcPr>
          <w:p w14:paraId="166863CB" w14:textId="58416CA3" w:rsidR="00273804" w:rsidRDefault="00273804" w:rsidP="006D6837">
            <w:r>
              <w:t>Collection of Patient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3DC93026" w14:textId="77777777" w:rsidR="00273804" w:rsidRPr="004C03AB" w:rsidRDefault="00273804" w:rsidP="006D6837"/>
        </w:tc>
      </w:tr>
      <w:tr w:rsidR="00273804" w:rsidRPr="004C03AB" w14:paraId="667CFAEB" w14:textId="77777777" w:rsidTr="00AC2A80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760BCBD" w14:textId="3DC4CBDE" w:rsidR="00273804" w:rsidRDefault="00273804" w:rsidP="006D6837">
            <w:proofErr w:type="spellStart"/>
            <w:r>
              <w:t>api</w:t>
            </w:r>
            <w:proofErr w:type="spellEnd"/>
            <w:r>
              <w:t>/patient/{</w:t>
            </w:r>
            <w:proofErr w:type="spellStart"/>
            <w:r>
              <w:t>physicianid</w:t>
            </w:r>
            <w:proofErr w:type="spellEnd"/>
            <w:r>
              <w:t>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15358192" w14:textId="5D2144C2" w:rsidR="00273804" w:rsidRDefault="00273804" w:rsidP="006D6837">
            <w:r>
              <w:t>GET</w:t>
            </w:r>
          </w:p>
        </w:tc>
        <w:tc>
          <w:tcPr>
            <w:tcW w:w="2589" w:type="dxa"/>
            <w:tcBorders>
              <w:top w:val="single" w:sz="4" w:space="0" w:color="auto"/>
              <w:bottom w:val="single" w:sz="4" w:space="0" w:color="auto"/>
            </w:tcBorders>
          </w:tcPr>
          <w:p w14:paraId="40B86886" w14:textId="5927B337" w:rsidR="00273804" w:rsidRDefault="00273804" w:rsidP="006D6837">
            <w:r>
              <w:t>Get a list of patient who is check by a particular physicians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</w:tcPr>
          <w:p w14:paraId="7D8EB624" w14:textId="7E1C70A2" w:rsidR="00273804" w:rsidRDefault="00273804" w:rsidP="006D6837">
            <w:r>
              <w:t>Collection of Patient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66EE7EA2" w14:textId="77777777" w:rsidR="00273804" w:rsidRPr="004C03AB" w:rsidRDefault="00273804" w:rsidP="006D6837"/>
        </w:tc>
      </w:tr>
      <w:tr w:rsidR="00925258" w:rsidRPr="004C03AB" w14:paraId="03D2B1FB" w14:textId="77777777" w:rsidTr="00AC2A80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4012665" w14:textId="44F328D8" w:rsidR="00925258" w:rsidRDefault="00925258" w:rsidP="006D6837">
            <w:proofErr w:type="spellStart"/>
            <w:r>
              <w:t>api</w:t>
            </w:r>
            <w:proofErr w:type="spellEnd"/>
            <w:r>
              <w:t>/patient/{</w:t>
            </w:r>
            <w:proofErr w:type="spellStart"/>
            <w:r>
              <w:t>physicianid</w:t>
            </w:r>
            <w:proofErr w:type="spellEnd"/>
            <w:r>
              <w:t>}/{</w:t>
            </w:r>
            <w:proofErr w:type="spellStart"/>
            <w:r>
              <w:t>patientid</w:t>
            </w:r>
            <w:proofErr w:type="spellEnd"/>
            <w:r>
              <w:t>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4B2ADD43" w14:textId="2F2F9736" w:rsidR="00925258" w:rsidRDefault="00925258" w:rsidP="006D6837">
            <w:r>
              <w:t>GET</w:t>
            </w:r>
          </w:p>
        </w:tc>
        <w:tc>
          <w:tcPr>
            <w:tcW w:w="2589" w:type="dxa"/>
            <w:tcBorders>
              <w:top w:val="single" w:sz="4" w:space="0" w:color="auto"/>
              <w:bottom w:val="single" w:sz="4" w:space="0" w:color="auto"/>
            </w:tcBorders>
          </w:tcPr>
          <w:p w14:paraId="467734BF" w14:textId="4F82EF47" w:rsidR="00925258" w:rsidRDefault="00925258" w:rsidP="006D6837">
            <w:r>
              <w:t>Get detail of patient checked by a particular physician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</w:tcPr>
          <w:p w14:paraId="662F6252" w14:textId="6A4587AB" w:rsidR="00925258" w:rsidRDefault="00925258" w:rsidP="006D6837">
            <w:r>
              <w:t>Patient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42DBC2F3" w14:textId="77777777" w:rsidR="00925258" w:rsidRPr="004C03AB" w:rsidRDefault="00925258" w:rsidP="006D6837"/>
        </w:tc>
      </w:tr>
      <w:tr w:rsidR="00925258" w:rsidRPr="004C03AB" w14:paraId="76EA2AE6" w14:textId="77777777" w:rsidTr="00AC2A80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CAAC5BB" w14:textId="017DE73F" w:rsidR="00925258" w:rsidRDefault="00925258" w:rsidP="006D6837">
            <w:proofErr w:type="spellStart"/>
            <w:r>
              <w:t>api</w:t>
            </w:r>
            <w:proofErr w:type="spellEnd"/>
            <w:r>
              <w:t>/patient/insurance/{</w:t>
            </w:r>
            <w:proofErr w:type="spellStart"/>
            <w:r>
              <w:t>patientid</w:t>
            </w:r>
            <w:proofErr w:type="spellEnd"/>
            <w:r>
              <w:t>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7E706ED2" w14:textId="78FD7E72" w:rsidR="00925258" w:rsidRDefault="00925258" w:rsidP="006D6837">
            <w:r>
              <w:t>GET</w:t>
            </w:r>
          </w:p>
        </w:tc>
        <w:tc>
          <w:tcPr>
            <w:tcW w:w="2589" w:type="dxa"/>
            <w:tcBorders>
              <w:top w:val="single" w:sz="4" w:space="0" w:color="auto"/>
              <w:bottom w:val="single" w:sz="4" w:space="0" w:color="auto"/>
            </w:tcBorders>
          </w:tcPr>
          <w:p w14:paraId="3A5870F7" w14:textId="2BF55BE9" w:rsidR="00925258" w:rsidRDefault="00925258" w:rsidP="006D6837">
            <w:r>
              <w:t xml:space="preserve">Get the </w:t>
            </w:r>
            <w:proofErr w:type="spellStart"/>
            <w:r>
              <w:t>inssuranceid</w:t>
            </w:r>
            <w:proofErr w:type="spellEnd"/>
            <w:r>
              <w:t xml:space="preserve"> of patient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</w:tcPr>
          <w:p w14:paraId="6DF2852D" w14:textId="654392BE" w:rsidR="00925258" w:rsidRDefault="00925258" w:rsidP="006D6837">
            <w:proofErr w:type="spellStart"/>
            <w:r>
              <w:t>Int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0BEBFA33" w14:textId="77777777" w:rsidR="00925258" w:rsidRPr="004C03AB" w:rsidRDefault="00925258" w:rsidP="006D6837"/>
        </w:tc>
      </w:tr>
      <w:tr w:rsidR="00273804" w:rsidRPr="004C03AB" w14:paraId="1FEB713E" w14:textId="77777777" w:rsidTr="00AC2A80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A2DA426" w14:textId="01CF2827" w:rsidR="00273804" w:rsidRDefault="00273804" w:rsidP="006D6837">
            <w:proofErr w:type="spellStart"/>
            <w:r>
              <w:lastRenderedPageBreak/>
              <w:t>api</w:t>
            </w:r>
            <w:proofErr w:type="spellEnd"/>
            <w:r>
              <w:t>/patient/address/{SSN}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13FEFC48" w14:textId="7CCBAB73" w:rsidR="00273804" w:rsidRDefault="00273804" w:rsidP="006D6837">
            <w:r>
              <w:t>PUT</w:t>
            </w:r>
          </w:p>
        </w:tc>
        <w:tc>
          <w:tcPr>
            <w:tcW w:w="2589" w:type="dxa"/>
            <w:tcBorders>
              <w:top w:val="single" w:sz="4" w:space="0" w:color="auto"/>
              <w:bottom w:val="single" w:sz="4" w:space="0" w:color="auto"/>
            </w:tcBorders>
          </w:tcPr>
          <w:p w14:paraId="38210BA8" w14:textId="6BD08412" w:rsidR="00273804" w:rsidRDefault="00273804" w:rsidP="006D6837">
            <w:r>
              <w:t>Update the address of a patient by using SSN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</w:tcPr>
          <w:p w14:paraId="66C8FA08" w14:textId="099569C2" w:rsidR="00273804" w:rsidRDefault="00273804" w:rsidP="006D6837">
            <w:r>
              <w:t>Patient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472CE21E" w14:textId="77777777" w:rsidR="00273804" w:rsidRPr="004C03AB" w:rsidRDefault="00273804" w:rsidP="006D6837"/>
        </w:tc>
      </w:tr>
      <w:tr w:rsidR="00273804" w:rsidRPr="004C03AB" w14:paraId="795612D4" w14:textId="77777777" w:rsidTr="00AC2A80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44696FD" w14:textId="3555C5CB" w:rsidR="00273804" w:rsidRDefault="00273804" w:rsidP="006D6837">
            <w:proofErr w:type="spellStart"/>
            <w:r>
              <w:t>api</w:t>
            </w:r>
            <w:proofErr w:type="spellEnd"/>
            <w:r>
              <w:t>/patient/phone/{SSN}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431B2EF1" w14:textId="336F684E" w:rsidR="00273804" w:rsidRDefault="00273804" w:rsidP="006D6837">
            <w:r>
              <w:t>PUT</w:t>
            </w:r>
          </w:p>
        </w:tc>
        <w:tc>
          <w:tcPr>
            <w:tcW w:w="2589" w:type="dxa"/>
            <w:tcBorders>
              <w:top w:val="single" w:sz="4" w:space="0" w:color="auto"/>
              <w:bottom w:val="single" w:sz="4" w:space="0" w:color="auto"/>
            </w:tcBorders>
          </w:tcPr>
          <w:p w14:paraId="04E4B4E3" w14:textId="396D7082" w:rsidR="00273804" w:rsidRDefault="00273804" w:rsidP="006D6837">
            <w:r>
              <w:t>Update the phone of a patient by using SSN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</w:tcPr>
          <w:p w14:paraId="54FC1A11" w14:textId="43869B91" w:rsidR="00273804" w:rsidRDefault="00273804" w:rsidP="006D6837">
            <w:r>
              <w:t>Patient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6680E174" w14:textId="77777777" w:rsidR="00273804" w:rsidRPr="004C03AB" w:rsidRDefault="00273804" w:rsidP="006D6837"/>
        </w:tc>
      </w:tr>
    </w:tbl>
    <w:p w14:paraId="69D1157F" w14:textId="77777777" w:rsidR="00530F93" w:rsidRDefault="00530F93" w:rsidP="009D70BA"/>
    <w:tbl>
      <w:tblPr>
        <w:tblStyle w:val="ProposalTable1"/>
        <w:tblW w:w="9980" w:type="dxa"/>
        <w:tblInd w:w="-625" w:type="dxa"/>
        <w:tblLook w:val="04A0" w:firstRow="1" w:lastRow="0" w:firstColumn="1" w:lastColumn="0" w:noHBand="0" w:noVBand="1"/>
      </w:tblPr>
      <w:tblGrid>
        <w:gridCol w:w="3142"/>
        <w:gridCol w:w="1482"/>
        <w:gridCol w:w="2506"/>
        <w:gridCol w:w="1715"/>
        <w:gridCol w:w="1135"/>
      </w:tblGrid>
      <w:tr w:rsidR="00A91102" w14:paraId="7554C780" w14:textId="77777777" w:rsidTr="00AC2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295B9" w14:textId="77777777" w:rsidR="00BC3AAF" w:rsidRPr="00705F7D" w:rsidRDefault="00BC3AAF" w:rsidP="006D6837">
            <w:r>
              <w:t>Endpoints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BBC4" w14:textId="77777777" w:rsidR="00BC3AAF" w:rsidRPr="00705F7D" w:rsidRDefault="00BC3AAF" w:rsidP="006D6837">
            <w:r>
              <w:t>HTTP Verb/Method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14B7" w14:textId="77777777" w:rsidR="00BC3AAF" w:rsidRDefault="00BC3AAF" w:rsidP="006D6837">
            <w:r>
              <w:t>Description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D6109" w14:textId="77777777" w:rsidR="00BC3AAF" w:rsidRDefault="00BC3AAF" w:rsidP="006D6837">
            <w:r>
              <w:t>Success Response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64B8" w14:textId="77777777" w:rsidR="00BC3AAF" w:rsidRDefault="00BC3AAF" w:rsidP="006D6837">
            <w:r>
              <w:t>Error Response</w:t>
            </w:r>
          </w:p>
        </w:tc>
      </w:tr>
      <w:tr w:rsidR="00A91102" w:rsidRPr="004C03AB" w14:paraId="53942EC2" w14:textId="77777777" w:rsidTr="00AC2A80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0765F7A" w14:textId="6B2AEB4D" w:rsidR="00BC3AAF" w:rsidRPr="00705F7D" w:rsidRDefault="00925258" w:rsidP="006D6837">
            <w:proofErr w:type="spellStart"/>
            <w:r>
              <w:t>api</w:t>
            </w:r>
            <w:proofErr w:type="spellEnd"/>
            <w:r>
              <w:t>/nurse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6839AD66" w14:textId="70378F9A" w:rsidR="00BC3AAF" w:rsidRPr="00705F7D" w:rsidRDefault="00925258" w:rsidP="006D6837">
            <w:r>
              <w:t>POST</w:t>
            </w:r>
          </w:p>
        </w:tc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</w:tcPr>
          <w:p w14:paraId="07BE1958" w14:textId="66766B63" w:rsidR="00BC3AAF" w:rsidRDefault="00925258" w:rsidP="006D6837">
            <w:r>
              <w:t>Add a nurse detail to DB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</w:tcPr>
          <w:p w14:paraId="22DEFF0A" w14:textId="5A571A9F" w:rsidR="00BC3AAF" w:rsidRDefault="00925258" w:rsidP="006D6837">
            <w:r>
              <w:t>String: Record Created Successfully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5FEAF3B4" w14:textId="77777777" w:rsidR="00BC3AAF" w:rsidRPr="004C03AB" w:rsidRDefault="00BC3AAF" w:rsidP="006D6837"/>
        </w:tc>
      </w:tr>
      <w:tr w:rsidR="00925258" w:rsidRPr="004C03AB" w14:paraId="28019803" w14:textId="77777777" w:rsidTr="00AC2A80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BD4F19D" w14:textId="40A8D8DF" w:rsidR="00925258" w:rsidRDefault="00925258" w:rsidP="006D6837">
            <w:proofErr w:type="spellStart"/>
            <w:r>
              <w:t>api</w:t>
            </w:r>
            <w:proofErr w:type="spellEnd"/>
            <w:r>
              <w:t>/nurse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0345DE11" w14:textId="4EE78EDB" w:rsidR="00925258" w:rsidRDefault="00925258" w:rsidP="006D6837">
            <w:r>
              <w:t>GET</w:t>
            </w:r>
          </w:p>
        </w:tc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</w:tcPr>
          <w:p w14:paraId="2A64F756" w14:textId="5AD40C23" w:rsidR="00925258" w:rsidRDefault="00925258" w:rsidP="006D6837">
            <w:r>
              <w:t>Get a list of nurse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</w:tcPr>
          <w:p w14:paraId="7E716AD1" w14:textId="05B74B57" w:rsidR="00925258" w:rsidRDefault="00925258" w:rsidP="006D6837">
            <w:r>
              <w:t>Collection of nurse object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601BDD31" w14:textId="77777777" w:rsidR="00925258" w:rsidRPr="004C03AB" w:rsidRDefault="00925258" w:rsidP="006D6837"/>
        </w:tc>
      </w:tr>
      <w:tr w:rsidR="00925258" w:rsidRPr="004C03AB" w14:paraId="7B4A434E" w14:textId="77777777" w:rsidTr="00AC2A80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9D77A20" w14:textId="4083DBC7" w:rsidR="00925258" w:rsidRDefault="00925258" w:rsidP="006D6837">
            <w:proofErr w:type="spellStart"/>
            <w:r>
              <w:t>api</w:t>
            </w:r>
            <w:proofErr w:type="spellEnd"/>
            <w:r>
              <w:t>/nurse/{</w:t>
            </w:r>
            <w:proofErr w:type="spellStart"/>
            <w:r>
              <w:t>empid</w:t>
            </w:r>
            <w:proofErr w:type="spellEnd"/>
            <w:r>
              <w:t>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7A74DD9C" w14:textId="749F9A5D" w:rsidR="00925258" w:rsidRDefault="00925258" w:rsidP="006D6837">
            <w:r>
              <w:t>GET</w:t>
            </w:r>
          </w:p>
        </w:tc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</w:tcPr>
          <w:p w14:paraId="7066AE84" w14:textId="22FD181A" w:rsidR="00925258" w:rsidRDefault="00925258" w:rsidP="006D6837">
            <w:r>
              <w:t xml:space="preserve">Get a detail of nurse by </w:t>
            </w:r>
            <w:proofErr w:type="spellStart"/>
            <w:r>
              <w:t>employeeid</w:t>
            </w:r>
            <w:proofErr w:type="spellEnd"/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</w:tcPr>
          <w:p w14:paraId="2E42001B" w14:textId="170AFFEC" w:rsidR="00925258" w:rsidRDefault="00925258" w:rsidP="006D6837">
            <w:r>
              <w:t xml:space="preserve">Nurse 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350AD2EB" w14:textId="77777777" w:rsidR="00925258" w:rsidRPr="004C03AB" w:rsidRDefault="00925258" w:rsidP="006D6837"/>
        </w:tc>
      </w:tr>
      <w:tr w:rsidR="00925258" w:rsidRPr="004C03AB" w14:paraId="340029C9" w14:textId="77777777" w:rsidTr="00AC2A80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7115165" w14:textId="716F3182" w:rsidR="00925258" w:rsidRDefault="00925258" w:rsidP="006D6837">
            <w:proofErr w:type="spellStart"/>
            <w:r>
              <w:t>api</w:t>
            </w:r>
            <w:proofErr w:type="spellEnd"/>
            <w:r>
              <w:t>/nurse/position/{</w:t>
            </w:r>
            <w:proofErr w:type="spellStart"/>
            <w:r>
              <w:t>empid</w:t>
            </w:r>
            <w:proofErr w:type="spellEnd"/>
            <w:r>
              <w:t>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5E6C5167" w14:textId="7FB40CE3" w:rsidR="00925258" w:rsidRDefault="00925258" w:rsidP="006D6837">
            <w:r>
              <w:t>GET</w:t>
            </w:r>
          </w:p>
        </w:tc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</w:tcPr>
          <w:p w14:paraId="7C7BC1B8" w14:textId="3AAA6A71" w:rsidR="00925258" w:rsidRDefault="00925258" w:rsidP="006D6837">
            <w:r>
              <w:t xml:space="preserve">Get position of nurse by </w:t>
            </w:r>
            <w:proofErr w:type="spellStart"/>
            <w:r>
              <w:t>employeeid</w:t>
            </w:r>
            <w:proofErr w:type="spellEnd"/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</w:tcPr>
          <w:p w14:paraId="32C39FDD" w14:textId="66B963D5" w:rsidR="00925258" w:rsidRDefault="00925258" w:rsidP="006D6837">
            <w: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15D8AA0B" w14:textId="77777777" w:rsidR="00925258" w:rsidRPr="004C03AB" w:rsidRDefault="00925258" w:rsidP="006D6837"/>
        </w:tc>
      </w:tr>
      <w:tr w:rsidR="00925258" w:rsidRPr="004C03AB" w14:paraId="231D5083" w14:textId="77777777" w:rsidTr="00AC2A80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669F2E1" w14:textId="7D41B708" w:rsidR="00925258" w:rsidRDefault="00925258" w:rsidP="006D6837">
            <w:proofErr w:type="spellStart"/>
            <w:r>
              <w:t>api</w:t>
            </w:r>
            <w:proofErr w:type="spellEnd"/>
            <w:r>
              <w:t>/nurse/registered/{</w:t>
            </w:r>
            <w:proofErr w:type="spellStart"/>
            <w:r>
              <w:t>empid</w:t>
            </w:r>
            <w:proofErr w:type="spellEnd"/>
            <w:r>
              <w:t>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79976C97" w14:textId="0BC2B439" w:rsidR="00925258" w:rsidRDefault="00925258" w:rsidP="006D6837">
            <w:r>
              <w:t>GET</w:t>
            </w:r>
          </w:p>
        </w:tc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</w:tcPr>
          <w:p w14:paraId="412DC84E" w14:textId="5B444663" w:rsidR="00925258" w:rsidRDefault="00925258" w:rsidP="006D6837">
            <w:r>
              <w:t>Get about a nurse is registered or not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</w:tcPr>
          <w:p w14:paraId="146A1E19" w14:textId="5441AE8C" w:rsidR="00925258" w:rsidRDefault="00925258" w:rsidP="006D6837">
            <w:proofErr w:type="spellStart"/>
            <w:r>
              <w:t>boolean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46115CAE" w14:textId="77777777" w:rsidR="00925258" w:rsidRPr="004C03AB" w:rsidRDefault="00925258" w:rsidP="006D6837"/>
        </w:tc>
      </w:tr>
      <w:tr w:rsidR="00925258" w:rsidRPr="004C03AB" w14:paraId="2701445D" w14:textId="77777777" w:rsidTr="00AC2A80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F686F5A" w14:textId="4FE14188" w:rsidR="00925258" w:rsidRDefault="00925258" w:rsidP="006D6837">
            <w:proofErr w:type="spellStart"/>
            <w:r>
              <w:t>api</w:t>
            </w:r>
            <w:proofErr w:type="spellEnd"/>
            <w:r>
              <w:t>/nurse/registered/{</w:t>
            </w:r>
            <w:proofErr w:type="spellStart"/>
            <w:r>
              <w:t>empid</w:t>
            </w:r>
            <w:proofErr w:type="spellEnd"/>
            <w:r>
              <w:t>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04849B87" w14:textId="20C83689" w:rsidR="00925258" w:rsidRDefault="00925258" w:rsidP="006D6837">
            <w:r>
              <w:t>PUT</w:t>
            </w:r>
          </w:p>
        </w:tc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</w:tcPr>
          <w:p w14:paraId="6E4F369F" w14:textId="2F8AB31D" w:rsidR="00925258" w:rsidRDefault="00925258" w:rsidP="006D6837">
            <w:r>
              <w:t xml:space="preserve">Update the value of registered by </w:t>
            </w:r>
            <w:proofErr w:type="spellStart"/>
            <w:r>
              <w:t>employeeid</w:t>
            </w:r>
            <w:proofErr w:type="spellEnd"/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</w:tcPr>
          <w:p w14:paraId="6FEF74E2" w14:textId="6FCAD5A5" w:rsidR="00925258" w:rsidRDefault="00925258" w:rsidP="006D6837">
            <w:r>
              <w:t>Nurse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5063FD82" w14:textId="77777777" w:rsidR="00925258" w:rsidRPr="004C03AB" w:rsidRDefault="00925258" w:rsidP="006D6837"/>
        </w:tc>
      </w:tr>
      <w:tr w:rsidR="00925258" w:rsidRPr="004C03AB" w14:paraId="219882CD" w14:textId="77777777" w:rsidTr="00AC2A80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59552F9" w14:textId="040BD72A" w:rsidR="00925258" w:rsidRDefault="00925258" w:rsidP="006D6837">
            <w:proofErr w:type="spellStart"/>
            <w:r>
              <w:t>api</w:t>
            </w:r>
            <w:proofErr w:type="spellEnd"/>
            <w:r>
              <w:t>/nurse/</w:t>
            </w:r>
            <w:proofErr w:type="spellStart"/>
            <w:r>
              <w:t>ssn</w:t>
            </w:r>
            <w:proofErr w:type="spellEnd"/>
            <w:r>
              <w:t>/{</w:t>
            </w:r>
            <w:proofErr w:type="spellStart"/>
            <w:r>
              <w:t>empid</w:t>
            </w:r>
            <w:proofErr w:type="spellEnd"/>
            <w:r>
              <w:t>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7C9D09A6" w14:textId="3061E5D2" w:rsidR="00925258" w:rsidRDefault="00925258" w:rsidP="006D6837">
            <w:r>
              <w:t>PUT</w:t>
            </w:r>
          </w:p>
        </w:tc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</w:tcPr>
          <w:p w14:paraId="2F88146D" w14:textId="375C0F65" w:rsidR="00925258" w:rsidRDefault="00925258" w:rsidP="006D6837">
            <w:r>
              <w:t xml:space="preserve">Update the value of SSN by </w:t>
            </w:r>
            <w:proofErr w:type="spellStart"/>
            <w:r>
              <w:t>empid</w:t>
            </w:r>
            <w:proofErr w:type="spellEnd"/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</w:tcPr>
          <w:p w14:paraId="12845B76" w14:textId="124204B9" w:rsidR="00925258" w:rsidRDefault="00925258" w:rsidP="006D6837">
            <w:r>
              <w:t>Nurse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7AB58ABE" w14:textId="77777777" w:rsidR="00925258" w:rsidRPr="004C03AB" w:rsidRDefault="00925258" w:rsidP="006D6837"/>
        </w:tc>
      </w:tr>
    </w:tbl>
    <w:p w14:paraId="61EC6F31" w14:textId="77777777" w:rsidR="00BC3AAF" w:rsidRDefault="00BC3AAF" w:rsidP="009D70BA"/>
    <w:p w14:paraId="45B4393D" w14:textId="77777777" w:rsidR="0057086A" w:rsidRDefault="0057086A" w:rsidP="009D70BA"/>
    <w:p w14:paraId="3532F4B7" w14:textId="77777777" w:rsidR="0057086A" w:rsidRDefault="0057086A" w:rsidP="009D70BA"/>
    <w:tbl>
      <w:tblPr>
        <w:tblStyle w:val="ProposalTable1"/>
        <w:tblW w:w="9980" w:type="dxa"/>
        <w:tblInd w:w="-625" w:type="dxa"/>
        <w:tblLook w:val="04A0" w:firstRow="1" w:lastRow="0" w:firstColumn="1" w:lastColumn="0" w:noHBand="0" w:noVBand="1"/>
      </w:tblPr>
      <w:tblGrid>
        <w:gridCol w:w="3872"/>
        <w:gridCol w:w="1482"/>
        <w:gridCol w:w="1973"/>
        <w:gridCol w:w="1518"/>
        <w:gridCol w:w="1135"/>
      </w:tblGrid>
      <w:tr w:rsidR="00CD7694" w14:paraId="2FC24B58" w14:textId="77777777" w:rsidTr="00FE4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A859" w14:textId="77777777" w:rsidR="0057086A" w:rsidRPr="00705F7D" w:rsidRDefault="0057086A" w:rsidP="006D6837">
            <w:r>
              <w:t>Endpoints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1DF2" w14:textId="77777777" w:rsidR="0057086A" w:rsidRPr="00705F7D" w:rsidRDefault="0057086A" w:rsidP="006D6837">
            <w:r>
              <w:t>HTTP Verb/Method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AEEB" w14:textId="77777777" w:rsidR="0057086A" w:rsidRDefault="0057086A" w:rsidP="006D6837">
            <w:r>
              <w:t>Description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5DB1" w14:textId="77777777" w:rsidR="0057086A" w:rsidRDefault="0057086A" w:rsidP="006D6837">
            <w:r>
              <w:t>Success Response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0D91" w14:textId="77777777" w:rsidR="0057086A" w:rsidRDefault="0057086A" w:rsidP="006D6837">
            <w:r>
              <w:t>Error Response</w:t>
            </w:r>
          </w:p>
        </w:tc>
      </w:tr>
      <w:tr w:rsidR="000C26A4" w:rsidRPr="004C03AB" w14:paraId="390215A8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BD13660" w14:textId="57100541" w:rsidR="000C26A4" w:rsidRPr="00705F7D" w:rsidRDefault="000C26A4" w:rsidP="000C26A4">
            <w:proofErr w:type="spellStart"/>
            <w:r>
              <w:t>api</w:t>
            </w:r>
            <w:proofErr w:type="spellEnd"/>
            <w:r>
              <w:t>/appointment/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341FDEB0" w14:textId="05714792" w:rsidR="000C26A4" w:rsidRPr="00705F7D" w:rsidRDefault="000C26A4" w:rsidP="000C26A4">
            <w:r>
              <w:t>POST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45AEC94C" w14:textId="5F866BDA" w:rsidR="000C26A4" w:rsidRDefault="000C26A4" w:rsidP="000C26A4">
            <w:r>
              <w:t xml:space="preserve">Add </w:t>
            </w:r>
            <w:proofErr w:type="spellStart"/>
            <w:r>
              <w:t>a</w:t>
            </w:r>
            <w:proofErr w:type="spellEnd"/>
            <w:r>
              <w:t xml:space="preserve"> appointment detail to DB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5D6D4DC3" w14:textId="71ED79AB" w:rsidR="000C26A4" w:rsidRDefault="000C26A4" w:rsidP="000C26A4">
            <w:r>
              <w:t>String: Record Created Successfully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454D13EC" w14:textId="77777777" w:rsidR="000C26A4" w:rsidRPr="004C03AB" w:rsidRDefault="000C26A4" w:rsidP="000C26A4"/>
        </w:tc>
      </w:tr>
      <w:tr w:rsidR="000C26A4" w:rsidRPr="004C03AB" w14:paraId="1AE893AE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40894DF" w14:textId="7C7158A5" w:rsidR="000C26A4" w:rsidRPr="00705F7D" w:rsidRDefault="000C26A4" w:rsidP="000C26A4">
            <w:proofErr w:type="spellStart"/>
            <w:r>
              <w:t>api</w:t>
            </w:r>
            <w:proofErr w:type="spellEnd"/>
            <w:r>
              <w:t>/ appointment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1844028F" w14:textId="48DD3603" w:rsidR="000C26A4" w:rsidRPr="00705F7D" w:rsidRDefault="000C26A4" w:rsidP="000C26A4">
            <w:r>
              <w:t>GET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0422EFBC" w14:textId="09D4514A" w:rsidR="000C26A4" w:rsidRDefault="000C26A4" w:rsidP="000C26A4">
            <w:r>
              <w:t>Get a list of appointment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4B53B339" w14:textId="1D661A56" w:rsidR="000C26A4" w:rsidRDefault="000C26A4" w:rsidP="000C26A4">
            <w:r>
              <w:t>Collection of Appointment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650F66D3" w14:textId="77777777" w:rsidR="000C26A4" w:rsidRPr="004C03AB" w:rsidRDefault="000C26A4" w:rsidP="000C26A4"/>
        </w:tc>
      </w:tr>
      <w:tr w:rsidR="000C26A4" w:rsidRPr="004C03AB" w14:paraId="6574034F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36C2C9B" w14:textId="7637888A" w:rsidR="000C26A4" w:rsidRPr="00705F7D" w:rsidRDefault="000C26A4" w:rsidP="000C26A4">
            <w:proofErr w:type="spellStart"/>
            <w:r>
              <w:t>api</w:t>
            </w:r>
            <w:proofErr w:type="spellEnd"/>
            <w:r>
              <w:t>/ appointment/{</w:t>
            </w:r>
            <w:proofErr w:type="spellStart"/>
            <w:r>
              <w:t>startdate</w:t>
            </w:r>
            <w:proofErr w:type="spellEnd"/>
            <w:r>
              <w:t>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57F7F612" w14:textId="11F35FBF" w:rsidR="000C26A4" w:rsidRPr="00705F7D" w:rsidRDefault="000C26A4" w:rsidP="000C26A4">
            <w:r>
              <w:t>GET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5EA8007B" w14:textId="5A4E606A" w:rsidR="000C26A4" w:rsidRDefault="000C26A4" w:rsidP="000C26A4">
            <w:r>
              <w:t xml:space="preserve">Get a list of appointment by </w:t>
            </w:r>
            <w:proofErr w:type="spellStart"/>
            <w:r>
              <w:t>startdate</w:t>
            </w:r>
            <w:proofErr w:type="spellEnd"/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6E2756C2" w14:textId="1DA40624" w:rsidR="000C26A4" w:rsidRDefault="000C26A4" w:rsidP="000C26A4">
            <w:r>
              <w:t>Collection of appointment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763835C7" w14:textId="77777777" w:rsidR="000C26A4" w:rsidRPr="004C03AB" w:rsidRDefault="000C26A4" w:rsidP="000C26A4"/>
        </w:tc>
      </w:tr>
      <w:tr w:rsidR="000C26A4" w:rsidRPr="004C03AB" w14:paraId="70F6F7FE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B6172D2" w14:textId="531D482B" w:rsidR="000C26A4" w:rsidRPr="00705F7D" w:rsidRDefault="000C26A4" w:rsidP="000C26A4">
            <w:proofErr w:type="spellStart"/>
            <w:r>
              <w:lastRenderedPageBreak/>
              <w:t>api</w:t>
            </w:r>
            <w:proofErr w:type="spellEnd"/>
            <w:r>
              <w:t>/ appointment/patient/{</w:t>
            </w:r>
            <w:proofErr w:type="spellStart"/>
            <w:r>
              <w:t>appointmentid</w:t>
            </w:r>
            <w:proofErr w:type="spellEnd"/>
            <w:r>
              <w:t>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747EBB00" w14:textId="5D2B2405" w:rsidR="000C26A4" w:rsidRPr="00705F7D" w:rsidRDefault="000C26A4" w:rsidP="000C26A4">
            <w:r>
              <w:t xml:space="preserve">GET 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3CD8F19A" w14:textId="5BB17628" w:rsidR="000C26A4" w:rsidRDefault="000C26A4" w:rsidP="000C26A4">
            <w:r>
              <w:t>Search a patient information by appointment id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69B96B7F" w14:textId="1005B7C7" w:rsidR="000C26A4" w:rsidRDefault="000C26A4" w:rsidP="000C26A4">
            <w:r>
              <w:t>Patient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095DDD14" w14:textId="77777777" w:rsidR="000C26A4" w:rsidRPr="004C03AB" w:rsidRDefault="000C26A4" w:rsidP="000C26A4"/>
        </w:tc>
      </w:tr>
      <w:tr w:rsidR="000C26A4" w:rsidRPr="004C03AB" w14:paraId="5DF68E22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BCA3EEC" w14:textId="3FA26C82" w:rsidR="000C26A4" w:rsidRPr="00705F7D" w:rsidRDefault="000C26A4" w:rsidP="000C26A4">
            <w:proofErr w:type="spellStart"/>
            <w:r>
              <w:t>api</w:t>
            </w:r>
            <w:proofErr w:type="spellEnd"/>
            <w:r>
              <w:t>/ appointment/physician/{</w:t>
            </w:r>
            <w:proofErr w:type="spellStart"/>
            <w:r>
              <w:t>appointmentid</w:t>
            </w:r>
            <w:proofErr w:type="spellEnd"/>
            <w:r>
              <w:t>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48DCD3C1" w14:textId="25D44C70" w:rsidR="000C26A4" w:rsidRPr="00705F7D" w:rsidRDefault="000C26A4" w:rsidP="000C26A4">
            <w:r>
              <w:t>GET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5AB45BDE" w14:textId="5873D04C" w:rsidR="000C26A4" w:rsidRDefault="000C26A4" w:rsidP="000C26A4">
            <w:r>
              <w:t>Search a physician detail by appointment id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54353BCC" w14:textId="7C7F11A9" w:rsidR="000C26A4" w:rsidRDefault="000C26A4" w:rsidP="000C26A4">
            <w:r>
              <w:t>Physician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1943ED62" w14:textId="77777777" w:rsidR="000C26A4" w:rsidRPr="004C03AB" w:rsidRDefault="000C26A4" w:rsidP="000C26A4"/>
        </w:tc>
      </w:tr>
      <w:tr w:rsidR="000C26A4" w:rsidRPr="004C03AB" w14:paraId="50F045B4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BF0BE44" w14:textId="6A4B63F9" w:rsidR="000C26A4" w:rsidRPr="00705F7D" w:rsidRDefault="000C26A4" w:rsidP="000C26A4">
            <w:proofErr w:type="spellStart"/>
            <w:r>
              <w:t>api</w:t>
            </w:r>
            <w:proofErr w:type="spellEnd"/>
            <w:r>
              <w:t>/ appointment/nurse/{</w:t>
            </w:r>
            <w:proofErr w:type="spellStart"/>
            <w:r>
              <w:t>appointementid</w:t>
            </w:r>
            <w:proofErr w:type="spellEnd"/>
            <w:r>
              <w:t>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7DBFE814" w14:textId="4F97C5D3" w:rsidR="000C26A4" w:rsidRPr="00705F7D" w:rsidRDefault="000C26A4" w:rsidP="000C26A4">
            <w:r>
              <w:t>GET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46373C01" w14:textId="3F135C9E" w:rsidR="000C26A4" w:rsidRDefault="000C26A4" w:rsidP="000C26A4">
            <w:r>
              <w:t>Search a nurse detail by appointment id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5005CC34" w14:textId="0D218FB2" w:rsidR="000C26A4" w:rsidRDefault="000C26A4" w:rsidP="000C26A4">
            <w:r>
              <w:t>Nurse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0977B891" w14:textId="77777777" w:rsidR="000C26A4" w:rsidRPr="004C03AB" w:rsidRDefault="000C26A4" w:rsidP="000C26A4"/>
        </w:tc>
      </w:tr>
      <w:tr w:rsidR="000C26A4" w:rsidRPr="004C03AB" w14:paraId="0E2F7E79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A0C7506" w14:textId="02CB06FE" w:rsidR="000C26A4" w:rsidRPr="00705F7D" w:rsidRDefault="000C26A4" w:rsidP="000C26A4">
            <w:proofErr w:type="spellStart"/>
            <w:r>
              <w:t>api</w:t>
            </w:r>
            <w:proofErr w:type="spellEnd"/>
            <w:r>
              <w:t xml:space="preserve">/ appointment/ </w:t>
            </w:r>
            <w:proofErr w:type="spellStart"/>
            <w:r>
              <w:t>examinationroom</w:t>
            </w:r>
            <w:proofErr w:type="spellEnd"/>
            <w:r>
              <w:t>/{</w:t>
            </w:r>
            <w:proofErr w:type="spellStart"/>
            <w:r>
              <w:t>appointmentid</w:t>
            </w:r>
            <w:proofErr w:type="spellEnd"/>
            <w:r>
              <w:t>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0AF233C3" w14:textId="0A90DBB9" w:rsidR="000C26A4" w:rsidRPr="00705F7D" w:rsidRDefault="000C26A4" w:rsidP="000C26A4">
            <w:r>
              <w:t>GET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08B86562" w14:textId="7AE54816" w:rsidR="000C26A4" w:rsidRDefault="000C26A4" w:rsidP="000C26A4">
            <w:r>
              <w:t xml:space="preserve">Search </w:t>
            </w:r>
            <w:proofErr w:type="spellStart"/>
            <w:r>
              <w:t>a</w:t>
            </w:r>
            <w:proofErr w:type="spellEnd"/>
            <w:r>
              <w:t xml:space="preserve"> examination room detail by appointment id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25161427" w14:textId="1877BCD5" w:rsidR="000C26A4" w:rsidRDefault="000C26A4" w:rsidP="000C26A4">
            <w:r>
              <w:t>Room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5B0FF4CF" w14:textId="77777777" w:rsidR="000C26A4" w:rsidRPr="004C03AB" w:rsidRDefault="000C26A4" w:rsidP="000C26A4"/>
        </w:tc>
      </w:tr>
      <w:tr w:rsidR="000C26A4" w:rsidRPr="004C03AB" w14:paraId="2E54B599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7ECCAEF" w14:textId="210016CD" w:rsidR="000C26A4" w:rsidRPr="00705F7D" w:rsidRDefault="000C26A4" w:rsidP="000C26A4">
            <w:proofErr w:type="spellStart"/>
            <w:r>
              <w:t>api</w:t>
            </w:r>
            <w:proofErr w:type="spellEnd"/>
            <w:r>
              <w:t>/ appointment/physician/{</w:t>
            </w:r>
            <w:proofErr w:type="spellStart"/>
            <w:r>
              <w:t>patientid</w:t>
            </w:r>
            <w:proofErr w:type="spellEnd"/>
            <w:r>
              <w:t>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52322ADC" w14:textId="2462DB69" w:rsidR="000C26A4" w:rsidRPr="00705F7D" w:rsidRDefault="000C26A4" w:rsidP="000C26A4">
            <w:r>
              <w:t>GET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69A31375" w14:textId="2717646E" w:rsidR="000C26A4" w:rsidRDefault="000C26A4" w:rsidP="000C26A4">
            <w:r>
              <w:t>Get a list of physician by patient id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302E7208" w14:textId="70577B76" w:rsidR="000C26A4" w:rsidRDefault="000C26A4" w:rsidP="000C26A4">
            <w:r>
              <w:t>Collection of Physician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00D9606C" w14:textId="77777777" w:rsidR="000C26A4" w:rsidRPr="004C03AB" w:rsidRDefault="000C26A4" w:rsidP="000C26A4"/>
        </w:tc>
      </w:tr>
      <w:tr w:rsidR="000C26A4" w:rsidRPr="004C03AB" w14:paraId="15FBBBA7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659BA75" w14:textId="6780FFC3" w:rsidR="000C26A4" w:rsidRPr="00705F7D" w:rsidRDefault="000C26A4" w:rsidP="000C26A4">
            <w:proofErr w:type="spellStart"/>
            <w:r>
              <w:t>api</w:t>
            </w:r>
            <w:proofErr w:type="spellEnd"/>
            <w:r>
              <w:t>/ appointment/physician/{</w:t>
            </w:r>
            <w:proofErr w:type="spellStart"/>
            <w:r>
              <w:t>patientid</w:t>
            </w:r>
            <w:proofErr w:type="spellEnd"/>
            <w:r>
              <w:t>}/{date}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5B52E043" w14:textId="4A5CCE88" w:rsidR="000C26A4" w:rsidRPr="00705F7D" w:rsidRDefault="000C26A4" w:rsidP="000C26A4">
            <w:r>
              <w:t>GET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1572484E" w14:textId="46B3CC01" w:rsidR="000C26A4" w:rsidRDefault="000C26A4" w:rsidP="000C26A4">
            <w:r>
              <w:t>Get a physician detail by patient id on a particular date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5C4C8345" w14:textId="7634160B" w:rsidR="000C26A4" w:rsidRDefault="000C26A4" w:rsidP="000C26A4">
            <w:r>
              <w:t>Physician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7E54CAF9" w14:textId="77777777" w:rsidR="000C26A4" w:rsidRPr="004C03AB" w:rsidRDefault="000C26A4" w:rsidP="000C26A4"/>
        </w:tc>
      </w:tr>
      <w:tr w:rsidR="000C26A4" w:rsidRPr="004C03AB" w14:paraId="28F91F6D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2481674" w14:textId="4D4AA208" w:rsidR="000C26A4" w:rsidRPr="00705F7D" w:rsidRDefault="000C26A4" w:rsidP="000C26A4">
            <w:proofErr w:type="spellStart"/>
            <w:r>
              <w:t>api</w:t>
            </w:r>
            <w:proofErr w:type="spellEnd"/>
            <w:r>
              <w:t>/ appointment/nurse/{</w:t>
            </w:r>
            <w:proofErr w:type="spellStart"/>
            <w:r>
              <w:t>patientid</w:t>
            </w:r>
            <w:proofErr w:type="spellEnd"/>
            <w:r>
              <w:t>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52924B5D" w14:textId="10A9AB21" w:rsidR="000C26A4" w:rsidRPr="00705F7D" w:rsidRDefault="000F7B0F" w:rsidP="000C26A4">
            <w:r>
              <w:t>GET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516205ED" w14:textId="7344C2D3" w:rsidR="000C26A4" w:rsidRDefault="000F7B0F" w:rsidP="000F7B0F">
            <w:r>
              <w:t xml:space="preserve">Get a list of </w:t>
            </w:r>
            <w:r>
              <w:t>Nurse</w:t>
            </w:r>
            <w:r>
              <w:t xml:space="preserve"> by patient id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388A3874" w14:textId="20BD7342" w:rsidR="000C26A4" w:rsidRDefault="000F7B0F" w:rsidP="000C26A4">
            <w:r>
              <w:t>Collection of Nurse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29A48E70" w14:textId="77777777" w:rsidR="000C26A4" w:rsidRPr="004C03AB" w:rsidRDefault="000C26A4" w:rsidP="000C26A4"/>
        </w:tc>
      </w:tr>
      <w:tr w:rsidR="000F7B0F" w:rsidRPr="004C03AB" w14:paraId="1D49EB42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7E21EAF" w14:textId="0DF67638" w:rsidR="000F7B0F" w:rsidRPr="00705F7D" w:rsidRDefault="000F7B0F" w:rsidP="000F7B0F">
            <w:proofErr w:type="spellStart"/>
            <w:r>
              <w:t>api</w:t>
            </w:r>
            <w:proofErr w:type="spellEnd"/>
            <w:r>
              <w:t>/ appointment/nurse/{</w:t>
            </w:r>
            <w:proofErr w:type="spellStart"/>
            <w:r>
              <w:t>patientid</w:t>
            </w:r>
            <w:proofErr w:type="spellEnd"/>
            <w:r>
              <w:t>}/{date}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08BFCBEF" w14:textId="5B323A5F" w:rsidR="000F7B0F" w:rsidRPr="00705F7D" w:rsidRDefault="000F7B0F" w:rsidP="000F7B0F">
            <w:r>
              <w:t>GET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40FF57AE" w14:textId="377F5D80" w:rsidR="000F7B0F" w:rsidRDefault="000F7B0F" w:rsidP="000F7B0F">
            <w:r>
              <w:t xml:space="preserve">Get a physician detail by </w:t>
            </w:r>
            <w:r>
              <w:t>Nurse</w:t>
            </w:r>
            <w:r>
              <w:t xml:space="preserve"> id on a particular date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1ED38F78" w14:textId="36A10EE7" w:rsidR="000F7B0F" w:rsidRDefault="000F7B0F" w:rsidP="000F7B0F">
            <w:r>
              <w:t>Nurse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3533BF98" w14:textId="77777777" w:rsidR="000F7B0F" w:rsidRPr="004C03AB" w:rsidRDefault="000F7B0F" w:rsidP="000F7B0F"/>
        </w:tc>
      </w:tr>
      <w:tr w:rsidR="000F7B0F" w:rsidRPr="004C03AB" w14:paraId="52AAAA5A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F5C6265" w14:textId="05B2C7AA" w:rsidR="000F7B0F" w:rsidRPr="00705F7D" w:rsidRDefault="000F7B0F" w:rsidP="000F7B0F">
            <w:proofErr w:type="spellStart"/>
            <w:r>
              <w:t>api</w:t>
            </w:r>
            <w:proofErr w:type="spellEnd"/>
            <w:r>
              <w:t>/appointment/date/{</w:t>
            </w:r>
            <w:proofErr w:type="spellStart"/>
            <w:r>
              <w:t>patientid</w:t>
            </w:r>
            <w:proofErr w:type="spellEnd"/>
            <w:r>
              <w:t>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4637A404" w14:textId="543769D6" w:rsidR="000F7B0F" w:rsidRPr="00705F7D" w:rsidRDefault="000F7B0F" w:rsidP="000F7B0F">
            <w:r>
              <w:t>GET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5F9C19DF" w14:textId="368A20D6" w:rsidR="000F7B0F" w:rsidRDefault="000F7B0F" w:rsidP="000F7B0F">
            <w:r>
              <w:t>GET a list of dates on which a patient has an appointment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029979D9" w14:textId="23717D58" w:rsidR="000F7B0F" w:rsidRDefault="000F7B0F" w:rsidP="000F7B0F">
            <w:r>
              <w:t>Collection of Date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54E43AA5" w14:textId="77777777" w:rsidR="000F7B0F" w:rsidRPr="004C03AB" w:rsidRDefault="000F7B0F" w:rsidP="000F7B0F"/>
        </w:tc>
      </w:tr>
      <w:tr w:rsidR="000F7B0F" w:rsidRPr="004C03AB" w14:paraId="7BB120B2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5E68B8C" w14:textId="4ABC483E" w:rsidR="000F7B0F" w:rsidRPr="00705F7D" w:rsidRDefault="000F7B0F" w:rsidP="000F7B0F">
            <w:proofErr w:type="spellStart"/>
            <w:r>
              <w:t>api</w:t>
            </w:r>
            <w:proofErr w:type="spellEnd"/>
            <w:r>
              <w:t>/appointment</w:t>
            </w:r>
            <w:r>
              <w:t>/patient/{</w:t>
            </w:r>
            <w:proofErr w:type="spellStart"/>
            <w:r>
              <w:t>physicianid</w:t>
            </w:r>
            <w:proofErr w:type="spellEnd"/>
            <w:r>
              <w:t>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2884805B" w14:textId="3F749754" w:rsidR="000F7B0F" w:rsidRPr="00705F7D" w:rsidRDefault="000F7B0F" w:rsidP="000F7B0F">
            <w:r>
              <w:t>GET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7E3CFEB1" w14:textId="7F86BAB6" w:rsidR="000F7B0F" w:rsidRDefault="000F7B0F" w:rsidP="000F7B0F">
            <w:r>
              <w:t>Get a list of patient checked by physician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0503D220" w14:textId="39B21535" w:rsidR="000F7B0F" w:rsidRDefault="000F7B0F" w:rsidP="000F7B0F">
            <w:r>
              <w:t>Collection of Patient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7EA0D8FB" w14:textId="77777777" w:rsidR="000F7B0F" w:rsidRPr="004C03AB" w:rsidRDefault="000F7B0F" w:rsidP="000F7B0F"/>
        </w:tc>
      </w:tr>
      <w:tr w:rsidR="000F7B0F" w:rsidRPr="004C03AB" w14:paraId="1B251A58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1C925FB" w14:textId="77777777" w:rsidR="000F7B0F" w:rsidRDefault="000F7B0F" w:rsidP="000F7B0F">
            <w:proofErr w:type="spellStart"/>
            <w:r>
              <w:t>api</w:t>
            </w:r>
            <w:proofErr w:type="spellEnd"/>
            <w:r>
              <w:t>/appointment/patient/{</w:t>
            </w:r>
            <w:proofErr w:type="spellStart"/>
            <w:r>
              <w:t>physicianid</w:t>
            </w:r>
            <w:proofErr w:type="spellEnd"/>
            <w:r>
              <w:t>}</w:t>
            </w:r>
            <w:r>
              <w:t>/</w:t>
            </w:r>
          </w:p>
          <w:p w14:paraId="1D91308B" w14:textId="57C23DC9" w:rsidR="000F7B0F" w:rsidRDefault="000F7B0F" w:rsidP="000F7B0F">
            <w:r>
              <w:t>{date}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660018F0" w14:textId="13CB6AEE" w:rsidR="000F7B0F" w:rsidRDefault="000F7B0F" w:rsidP="000F7B0F">
            <w:r>
              <w:t>GET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2CC9A43A" w14:textId="3337AE27" w:rsidR="000F7B0F" w:rsidRDefault="000F7B0F" w:rsidP="000F7B0F">
            <w:r>
              <w:t>Get a list of patient checked by physician</w:t>
            </w:r>
            <w:r>
              <w:t xml:space="preserve"> on particular date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4EAE1445" w14:textId="4012AB99" w:rsidR="000F7B0F" w:rsidRDefault="000F7B0F" w:rsidP="000F7B0F">
            <w:r>
              <w:t>Collection of Patient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074C74AF" w14:textId="77777777" w:rsidR="000F7B0F" w:rsidRPr="004C03AB" w:rsidRDefault="000F7B0F" w:rsidP="000F7B0F"/>
        </w:tc>
      </w:tr>
      <w:tr w:rsidR="000F7B0F" w:rsidRPr="004C03AB" w14:paraId="477A1670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11B4D0B" w14:textId="77777777" w:rsidR="000F7B0F" w:rsidRDefault="000F7B0F" w:rsidP="000F7B0F">
            <w:proofErr w:type="spellStart"/>
            <w:r>
              <w:t>api</w:t>
            </w:r>
            <w:proofErr w:type="spellEnd"/>
            <w:r>
              <w:t>/appointment</w:t>
            </w:r>
            <w:r>
              <w:t>/patient/{</w:t>
            </w:r>
            <w:proofErr w:type="spellStart"/>
            <w:r>
              <w:t>physicianid</w:t>
            </w:r>
            <w:proofErr w:type="spellEnd"/>
            <w:r>
              <w:t>}</w:t>
            </w:r>
          </w:p>
          <w:p w14:paraId="4B49381E" w14:textId="20156DA0" w:rsidR="000F7B0F" w:rsidRPr="00705F7D" w:rsidRDefault="000F7B0F" w:rsidP="000F7B0F">
            <w:r>
              <w:t>/{</w:t>
            </w:r>
            <w:proofErr w:type="spellStart"/>
            <w:r>
              <w:t>patientid</w:t>
            </w:r>
            <w:proofErr w:type="spellEnd"/>
            <w:r>
              <w:t>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52FAB622" w14:textId="29A8B38C" w:rsidR="000F7B0F" w:rsidRPr="00705F7D" w:rsidRDefault="000F7B0F" w:rsidP="000F7B0F">
            <w:r>
              <w:t>GET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772A0B04" w14:textId="2B92E04E" w:rsidR="000F7B0F" w:rsidRDefault="000F7B0F" w:rsidP="000F7B0F">
            <w:r>
              <w:t>Get about a patient checked by physician by patient id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22F5A266" w14:textId="22B07C8A" w:rsidR="000F7B0F" w:rsidRDefault="000F7B0F" w:rsidP="000F7B0F">
            <w:r>
              <w:t>Patient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4463E5F7" w14:textId="77777777" w:rsidR="000F7B0F" w:rsidRPr="004C03AB" w:rsidRDefault="000F7B0F" w:rsidP="000F7B0F"/>
        </w:tc>
      </w:tr>
      <w:tr w:rsidR="000F7B0F" w:rsidRPr="004C03AB" w14:paraId="1E6D8409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648A330" w14:textId="1A94FC1A" w:rsidR="000F7B0F" w:rsidRPr="00705F7D" w:rsidRDefault="000F7B0F" w:rsidP="000F7B0F">
            <w:proofErr w:type="spellStart"/>
            <w:r>
              <w:t>api</w:t>
            </w:r>
            <w:proofErr w:type="spellEnd"/>
            <w:r>
              <w:t>/appointment/patient/{</w:t>
            </w:r>
            <w:proofErr w:type="spellStart"/>
            <w:r>
              <w:t>nurseid</w:t>
            </w:r>
            <w:proofErr w:type="spellEnd"/>
            <w:r>
              <w:t>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2BA92009" w14:textId="43CC0328" w:rsidR="000F7B0F" w:rsidRPr="00705F7D" w:rsidRDefault="000F7B0F" w:rsidP="000F7B0F">
            <w:r>
              <w:t>GET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123ECA92" w14:textId="428D7A78" w:rsidR="000F7B0F" w:rsidRDefault="000F7B0F" w:rsidP="000F7B0F">
            <w:r>
              <w:t xml:space="preserve">Get a list of patient checked by </w:t>
            </w:r>
            <w:r>
              <w:t>nurse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0DEDF997" w14:textId="530A0573" w:rsidR="000F7B0F" w:rsidRDefault="000F7B0F" w:rsidP="000F7B0F">
            <w:r>
              <w:t>Collection of Patient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7D8CD252" w14:textId="77777777" w:rsidR="000F7B0F" w:rsidRPr="004C03AB" w:rsidRDefault="000F7B0F" w:rsidP="000F7B0F"/>
        </w:tc>
      </w:tr>
      <w:tr w:rsidR="000F7B0F" w:rsidRPr="004C03AB" w14:paraId="5C576253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2CFC9C4" w14:textId="637ADDC9" w:rsidR="000F7B0F" w:rsidRDefault="000F7B0F" w:rsidP="000F7B0F">
            <w:proofErr w:type="spellStart"/>
            <w:r>
              <w:lastRenderedPageBreak/>
              <w:t>api</w:t>
            </w:r>
            <w:proofErr w:type="spellEnd"/>
            <w:r>
              <w:t>/appointment/patient/{</w:t>
            </w:r>
            <w:proofErr w:type="spellStart"/>
            <w:r>
              <w:t>nurse</w:t>
            </w:r>
            <w:r>
              <w:t>id</w:t>
            </w:r>
            <w:proofErr w:type="spellEnd"/>
            <w:r>
              <w:t>}</w:t>
            </w:r>
          </w:p>
          <w:p w14:paraId="6446D639" w14:textId="387C3115" w:rsidR="000F7B0F" w:rsidRPr="00705F7D" w:rsidRDefault="000F7B0F" w:rsidP="000F7B0F">
            <w:r>
              <w:t>/{</w:t>
            </w:r>
            <w:proofErr w:type="spellStart"/>
            <w:r>
              <w:t>patientid</w:t>
            </w:r>
            <w:proofErr w:type="spellEnd"/>
            <w:r>
              <w:t>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0C9538F4" w14:textId="0F73B40B" w:rsidR="000F7B0F" w:rsidRPr="00705F7D" w:rsidRDefault="000F7B0F" w:rsidP="000F7B0F">
            <w:r>
              <w:t>GET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53B69FDD" w14:textId="0A07F426" w:rsidR="000F7B0F" w:rsidRDefault="000F7B0F" w:rsidP="000F7B0F">
            <w:r>
              <w:t xml:space="preserve">Get about a patient checked by </w:t>
            </w:r>
            <w:r>
              <w:t>nurse</w:t>
            </w:r>
            <w:r>
              <w:t xml:space="preserve"> by patient id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201FB61B" w14:textId="6D91D6BC" w:rsidR="000F7B0F" w:rsidRDefault="000F7B0F" w:rsidP="000F7B0F">
            <w:r>
              <w:t>Patient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7B99F4F5" w14:textId="77777777" w:rsidR="000F7B0F" w:rsidRPr="004C03AB" w:rsidRDefault="000F7B0F" w:rsidP="000F7B0F"/>
        </w:tc>
      </w:tr>
      <w:tr w:rsidR="000F7B0F" w:rsidRPr="004C03AB" w14:paraId="3B6884D1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D1D44B3" w14:textId="02852B45" w:rsidR="000F7B0F" w:rsidRDefault="000F7B0F" w:rsidP="000F7B0F">
            <w:proofErr w:type="spellStart"/>
            <w:r>
              <w:t>api</w:t>
            </w:r>
            <w:proofErr w:type="spellEnd"/>
            <w:r>
              <w:t>/appointment/patient/{</w:t>
            </w:r>
            <w:proofErr w:type="spellStart"/>
            <w:r>
              <w:t>nurseid</w:t>
            </w:r>
            <w:proofErr w:type="spellEnd"/>
            <w:r>
              <w:t>}/</w:t>
            </w:r>
          </w:p>
          <w:p w14:paraId="352DDAEE" w14:textId="46E16390" w:rsidR="000F7B0F" w:rsidRDefault="000F7B0F" w:rsidP="000F7B0F">
            <w:r>
              <w:t>{date}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3B34B494" w14:textId="4FB571AA" w:rsidR="000F7B0F" w:rsidRDefault="000F7B0F" w:rsidP="000F7B0F">
            <w:r>
              <w:t>GET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70005C9E" w14:textId="69492FE9" w:rsidR="000F7B0F" w:rsidRDefault="000F7B0F" w:rsidP="000F7B0F">
            <w:r>
              <w:t xml:space="preserve">Get a list of patient checked by </w:t>
            </w:r>
            <w:r>
              <w:t>Nurse</w:t>
            </w:r>
            <w:r>
              <w:t xml:space="preserve"> on particular date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58EE04D8" w14:textId="01F6D73D" w:rsidR="000F7B0F" w:rsidRDefault="000F7B0F" w:rsidP="000F7B0F">
            <w:r>
              <w:t>Collection of Patient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3E3CBE97" w14:textId="77777777" w:rsidR="000F7B0F" w:rsidRPr="004C03AB" w:rsidRDefault="000F7B0F" w:rsidP="000F7B0F"/>
        </w:tc>
      </w:tr>
      <w:tr w:rsidR="000F7B0F" w:rsidRPr="004C03AB" w14:paraId="1C331FEB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8CCAA85" w14:textId="051D85E2" w:rsidR="000F7B0F" w:rsidRPr="000F7B0F" w:rsidRDefault="000F7B0F" w:rsidP="000F7B0F">
            <w:pPr>
              <w:rPr>
                <w:b/>
              </w:rPr>
            </w:pPr>
            <w:proofErr w:type="spellStart"/>
            <w:r>
              <w:t>api</w:t>
            </w:r>
            <w:proofErr w:type="spellEnd"/>
            <w:r>
              <w:t>/appointment</w:t>
            </w:r>
            <w:r>
              <w:t>/room/{</w:t>
            </w:r>
            <w:proofErr w:type="spellStart"/>
            <w:r>
              <w:t>patientid</w:t>
            </w:r>
            <w:proofErr w:type="spellEnd"/>
            <w:r>
              <w:t>}/{date}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4EB67387" w14:textId="5B9E26A7" w:rsidR="000F7B0F" w:rsidRPr="00705F7D" w:rsidRDefault="000F7B0F" w:rsidP="000F7B0F">
            <w:r>
              <w:t>GET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487AD942" w14:textId="269C71DB" w:rsidR="000F7B0F" w:rsidRDefault="000F7B0F" w:rsidP="000F7B0F">
            <w:r>
              <w:t>Get room details by patient id on a particular date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2BEDA34D" w14:textId="7C3F061B" w:rsidR="000F7B0F" w:rsidRDefault="000F7B0F" w:rsidP="000F7B0F">
            <w:r>
              <w:t>Room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569E9125" w14:textId="77777777" w:rsidR="000F7B0F" w:rsidRPr="004C03AB" w:rsidRDefault="000F7B0F" w:rsidP="000F7B0F"/>
        </w:tc>
      </w:tr>
      <w:tr w:rsidR="000F7B0F" w:rsidRPr="004C03AB" w14:paraId="3F31E211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43A0182" w14:textId="2B3FCA1D" w:rsidR="000F7B0F" w:rsidRPr="00705F7D" w:rsidRDefault="000F7B0F" w:rsidP="000F7B0F">
            <w:proofErr w:type="spellStart"/>
            <w:r>
              <w:t>api</w:t>
            </w:r>
            <w:proofErr w:type="spellEnd"/>
            <w:r>
              <w:t>/appointment</w:t>
            </w:r>
            <w:r>
              <w:t>/room/{</w:t>
            </w:r>
            <w:proofErr w:type="spellStart"/>
            <w:r>
              <w:t>physician</w:t>
            </w:r>
            <w:r w:rsidR="00324B30">
              <w:t>id</w:t>
            </w:r>
            <w:proofErr w:type="spellEnd"/>
            <w:r>
              <w:t>}/{date}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30589F7C" w14:textId="455F4B77" w:rsidR="000F7B0F" w:rsidRPr="00705F7D" w:rsidRDefault="000F7B0F" w:rsidP="000F7B0F">
            <w:r>
              <w:t>GET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52EB27EB" w14:textId="076B2E75" w:rsidR="000F7B0F" w:rsidRDefault="000F7B0F" w:rsidP="000F7B0F">
            <w:r>
              <w:t>Get a list of room details by physician id on a particular date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22675457" w14:textId="5100EE09" w:rsidR="000F7B0F" w:rsidRDefault="000F7B0F" w:rsidP="000F7B0F">
            <w:r>
              <w:t>Collection of Room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711B4BA5" w14:textId="77777777" w:rsidR="000F7B0F" w:rsidRPr="004C03AB" w:rsidRDefault="000F7B0F" w:rsidP="000F7B0F"/>
        </w:tc>
      </w:tr>
      <w:tr w:rsidR="00324B30" w:rsidRPr="004C03AB" w14:paraId="35774BF2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1F4B4DB" w14:textId="4C505DD4" w:rsidR="00324B30" w:rsidRPr="00705F7D" w:rsidRDefault="00324B30" w:rsidP="00324B30">
            <w:proofErr w:type="spellStart"/>
            <w:r>
              <w:t>api</w:t>
            </w:r>
            <w:proofErr w:type="spellEnd"/>
            <w:r>
              <w:t>/appointment/room/{</w:t>
            </w:r>
            <w:proofErr w:type="spellStart"/>
            <w:r>
              <w:t>nurseid</w:t>
            </w:r>
            <w:proofErr w:type="spellEnd"/>
            <w:r>
              <w:t>}/{date}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43CB04D5" w14:textId="31DB91B0" w:rsidR="00324B30" w:rsidRPr="00705F7D" w:rsidRDefault="00324B30" w:rsidP="00324B30">
            <w:r>
              <w:t>GET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5E853FF6" w14:textId="3A9EAD93" w:rsidR="00324B30" w:rsidRDefault="00324B30" w:rsidP="00324B30">
            <w:r>
              <w:t xml:space="preserve">Get a list of room details by </w:t>
            </w:r>
            <w:r>
              <w:t>Nurse</w:t>
            </w:r>
            <w:r>
              <w:t xml:space="preserve"> id on a particular date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38F39F61" w14:textId="16FC80EC" w:rsidR="00324B30" w:rsidRDefault="00324B30" w:rsidP="00324B30">
            <w:r>
              <w:t>Collection of Room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75360C00" w14:textId="77777777" w:rsidR="00324B30" w:rsidRPr="004C03AB" w:rsidRDefault="00324B30" w:rsidP="00324B30"/>
        </w:tc>
      </w:tr>
      <w:tr w:rsidR="00324B30" w:rsidRPr="004C03AB" w14:paraId="7A9A93A7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BEB1537" w14:textId="69180D08" w:rsidR="00324B30" w:rsidRDefault="00324B30" w:rsidP="00324B30">
            <w:proofErr w:type="spellStart"/>
            <w:r>
              <w:t>api</w:t>
            </w:r>
            <w:proofErr w:type="spellEnd"/>
            <w:r>
              <w:t>/appointment/room</w:t>
            </w:r>
            <w:r>
              <w:t>/{</w:t>
            </w:r>
            <w:proofErr w:type="spellStart"/>
            <w:r>
              <w:t>appintmentid</w:t>
            </w:r>
            <w:proofErr w:type="spellEnd"/>
            <w:r>
              <w:t>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3499DF69" w14:textId="3BBBA486" w:rsidR="00324B30" w:rsidRDefault="00324B30" w:rsidP="00324B30">
            <w:r>
              <w:t>PUT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0E1C7F83" w14:textId="146E0F8B" w:rsidR="00324B30" w:rsidRDefault="00324B30" w:rsidP="00324B30">
            <w:r>
              <w:t xml:space="preserve">Update </w:t>
            </w:r>
            <w:proofErr w:type="spellStart"/>
            <w:r>
              <w:t>a</w:t>
            </w:r>
            <w:proofErr w:type="spellEnd"/>
            <w:r>
              <w:t xml:space="preserve"> examination room by appointment id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76547930" w14:textId="2199D9EC" w:rsidR="00324B30" w:rsidRDefault="00324B30" w:rsidP="00324B30">
            <w:r>
              <w:t>Room</w:t>
            </w:r>
            <w:bookmarkStart w:id="0" w:name="_GoBack"/>
            <w:bookmarkEnd w:id="0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21BA13E9" w14:textId="77777777" w:rsidR="00324B30" w:rsidRPr="004C03AB" w:rsidRDefault="00324B30" w:rsidP="00324B30"/>
        </w:tc>
      </w:tr>
    </w:tbl>
    <w:p w14:paraId="476C0B70" w14:textId="77777777" w:rsidR="0057086A" w:rsidRDefault="0057086A" w:rsidP="009D70BA"/>
    <w:sectPr w:rsidR="0057086A" w:rsidSect="00374591">
      <w:footerReference w:type="default" r:id="rId10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7B57F" w14:textId="77777777" w:rsidR="009151A4" w:rsidRDefault="009151A4">
      <w:pPr>
        <w:spacing w:after="0" w:line="240" w:lineRule="auto"/>
      </w:pPr>
      <w:r>
        <w:separator/>
      </w:r>
    </w:p>
  </w:endnote>
  <w:endnote w:type="continuationSeparator" w:id="0">
    <w:p w14:paraId="0E778C15" w14:textId="77777777" w:rsidR="009151A4" w:rsidRDefault="00915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3EDDE" w14:textId="367E55EC" w:rsidR="000C26A4" w:rsidRDefault="000C26A4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24B30"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EBC27" w14:textId="77777777" w:rsidR="009151A4" w:rsidRDefault="009151A4">
      <w:pPr>
        <w:spacing w:after="0" w:line="240" w:lineRule="auto"/>
      </w:pPr>
      <w:r>
        <w:separator/>
      </w:r>
    </w:p>
  </w:footnote>
  <w:footnote w:type="continuationSeparator" w:id="0">
    <w:p w14:paraId="65C801F0" w14:textId="77777777" w:rsidR="009151A4" w:rsidRDefault="00915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160DE9"/>
    <w:multiLevelType w:val="hybridMultilevel"/>
    <w:tmpl w:val="0890EF5E"/>
    <w:lvl w:ilvl="0" w:tplc="C0F85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431F13"/>
    <w:multiLevelType w:val="hybridMultilevel"/>
    <w:tmpl w:val="894C8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B21B7"/>
    <w:multiLevelType w:val="hybridMultilevel"/>
    <w:tmpl w:val="8FDC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31BC1"/>
    <w:multiLevelType w:val="hybridMultilevel"/>
    <w:tmpl w:val="95EE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82885"/>
    <w:multiLevelType w:val="hybridMultilevel"/>
    <w:tmpl w:val="5CE2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num w:numId="1">
    <w:abstractNumId w:val="9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1"/>
  </w:num>
  <w:num w:numId="16">
    <w:abstractNumId w:val="13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B5"/>
    <w:rsid w:val="0000102B"/>
    <w:rsid w:val="0000673D"/>
    <w:rsid w:val="00010E57"/>
    <w:rsid w:val="00017EFD"/>
    <w:rsid w:val="00022B21"/>
    <w:rsid w:val="000313BD"/>
    <w:rsid w:val="000322BF"/>
    <w:rsid w:val="00035996"/>
    <w:rsid w:val="00043AE3"/>
    <w:rsid w:val="000507B5"/>
    <w:rsid w:val="00052556"/>
    <w:rsid w:val="0005523D"/>
    <w:rsid w:val="00055247"/>
    <w:rsid w:val="00056F25"/>
    <w:rsid w:val="0006168F"/>
    <w:rsid w:val="0006730D"/>
    <w:rsid w:val="00072510"/>
    <w:rsid w:val="000754C3"/>
    <w:rsid w:val="00077CC1"/>
    <w:rsid w:val="0008130B"/>
    <w:rsid w:val="00087EA0"/>
    <w:rsid w:val="0009095B"/>
    <w:rsid w:val="00092A1D"/>
    <w:rsid w:val="000939D1"/>
    <w:rsid w:val="00094DE0"/>
    <w:rsid w:val="0009556D"/>
    <w:rsid w:val="00095D5F"/>
    <w:rsid w:val="00097286"/>
    <w:rsid w:val="000A03C6"/>
    <w:rsid w:val="000A562D"/>
    <w:rsid w:val="000B112D"/>
    <w:rsid w:val="000B39AE"/>
    <w:rsid w:val="000B6A04"/>
    <w:rsid w:val="000C1152"/>
    <w:rsid w:val="000C26A4"/>
    <w:rsid w:val="000C605D"/>
    <w:rsid w:val="000C6A97"/>
    <w:rsid w:val="000D4135"/>
    <w:rsid w:val="000D5141"/>
    <w:rsid w:val="000D736E"/>
    <w:rsid w:val="000E2AA0"/>
    <w:rsid w:val="000E48CB"/>
    <w:rsid w:val="000E697B"/>
    <w:rsid w:val="000F01B7"/>
    <w:rsid w:val="000F4EE0"/>
    <w:rsid w:val="000F726D"/>
    <w:rsid w:val="000F7B0F"/>
    <w:rsid w:val="001007F5"/>
    <w:rsid w:val="00101993"/>
    <w:rsid w:val="001027F3"/>
    <w:rsid w:val="00110BA0"/>
    <w:rsid w:val="001128FC"/>
    <w:rsid w:val="0011704F"/>
    <w:rsid w:val="00117948"/>
    <w:rsid w:val="001220BE"/>
    <w:rsid w:val="001232D5"/>
    <w:rsid w:val="0012372F"/>
    <w:rsid w:val="001238BC"/>
    <w:rsid w:val="00123B0C"/>
    <w:rsid w:val="00126BFA"/>
    <w:rsid w:val="001273C1"/>
    <w:rsid w:val="001307C5"/>
    <w:rsid w:val="0013310A"/>
    <w:rsid w:val="00137A9C"/>
    <w:rsid w:val="001407B0"/>
    <w:rsid w:val="001438CC"/>
    <w:rsid w:val="00145AA1"/>
    <w:rsid w:val="0017191D"/>
    <w:rsid w:val="001825FE"/>
    <w:rsid w:val="001913E9"/>
    <w:rsid w:val="00197706"/>
    <w:rsid w:val="001B310B"/>
    <w:rsid w:val="001C38C1"/>
    <w:rsid w:val="001C6A6D"/>
    <w:rsid w:val="001D08D2"/>
    <w:rsid w:val="001E2472"/>
    <w:rsid w:val="001E31E4"/>
    <w:rsid w:val="001E537A"/>
    <w:rsid w:val="001F6956"/>
    <w:rsid w:val="00200639"/>
    <w:rsid w:val="00206F40"/>
    <w:rsid w:val="002107BB"/>
    <w:rsid w:val="002129B0"/>
    <w:rsid w:val="0022587A"/>
    <w:rsid w:val="00231D6B"/>
    <w:rsid w:val="00242F77"/>
    <w:rsid w:val="00243FCB"/>
    <w:rsid w:val="00246473"/>
    <w:rsid w:val="00246FA9"/>
    <w:rsid w:val="00252E7C"/>
    <w:rsid w:val="00257F1F"/>
    <w:rsid w:val="00272CE5"/>
    <w:rsid w:val="00273804"/>
    <w:rsid w:val="002768FE"/>
    <w:rsid w:val="0028543A"/>
    <w:rsid w:val="002855BB"/>
    <w:rsid w:val="00293FB3"/>
    <w:rsid w:val="00295C0C"/>
    <w:rsid w:val="00296AE6"/>
    <w:rsid w:val="002973B5"/>
    <w:rsid w:val="002A04F7"/>
    <w:rsid w:val="002B3CB5"/>
    <w:rsid w:val="002C287D"/>
    <w:rsid w:val="002C2A52"/>
    <w:rsid w:val="002C3EE2"/>
    <w:rsid w:val="002D4453"/>
    <w:rsid w:val="002E52EE"/>
    <w:rsid w:val="002F1227"/>
    <w:rsid w:val="0030425A"/>
    <w:rsid w:val="00314C96"/>
    <w:rsid w:val="00316C2D"/>
    <w:rsid w:val="00321B2A"/>
    <w:rsid w:val="00324B30"/>
    <w:rsid w:val="003262F3"/>
    <w:rsid w:val="00333EF1"/>
    <w:rsid w:val="00334A09"/>
    <w:rsid w:val="00340FA3"/>
    <w:rsid w:val="00346FDE"/>
    <w:rsid w:val="00355E46"/>
    <w:rsid w:val="0035681E"/>
    <w:rsid w:val="003654E8"/>
    <w:rsid w:val="00374591"/>
    <w:rsid w:val="003776C3"/>
    <w:rsid w:val="00386778"/>
    <w:rsid w:val="003917D2"/>
    <w:rsid w:val="00391F35"/>
    <w:rsid w:val="0039310E"/>
    <w:rsid w:val="003972A7"/>
    <w:rsid w:val="003977E5"/>
    <w:rsid w:val="003A009A"/>
    <w:rsid w:val="003A1B48"/>
    <w:rsid w:val="003A65ED"/>
    <w:rsid w:val="003A6C41"/>
    <w:rsid w:val="003A755F"/>
    <w:rsid w:val="003B0863"/>
    <w:rsid w:val="003C0DAF"/>
    <w:rsid w:val="003C0F27"/>
    <w:rsid w:val="003C15F4"/>
    <w:rsid w:val="003D4ECF"/>
    <w:rsid w:val="003D7DEE"/>
    <w:rsid w:val="003E0898"/>
    <w:rsid w:val="003E1966"/>
    <w:rsid w:val="003E21D6"/>
    <w:rsid w:val="003E7873"/>
    <w:rsid w:val="004011AC"/>
    <w:rsid w:val="00403116"/>
    <w:rsid w:val="00404890"/>
    <w:rsid w:val="00406DB9"/>
    <w:rsid w:val="004079F8"/>
    <w:rsid w:val="00410067"/>
    <w:rsid w:val="00420E09"/>
    <w:rsid w:val="00423CAC"/>
    <w:rsid w:val="004308ED"/>
    <w:rsid w:val="004346A4"/>
    <w:rsid w:val="004546EE"/>
    <w:rsid w:val="004553F8"/>
    <w:rsid w:val="004558B9"/>
    <w:rsid w:val="0046523A"/>
    <w:rsid w:val="004661BE"/>
    <w:rsid w:val="004702E2"/>
    <w:rsid w:val="004716FC"/>
    <w:rsid w:val="0047205F"/>
    <w:rsid w:val="00476235"/>
    <w:rsid w:val="0048031C"/>
    <w:rsid w:val="004863B6"/>
    <w:rsid w:val="00497D72"/>
    <w:rsid w:val="004A172E"/>
    <w:rsid w:val="004A3B90"/>
    <w:rsid w:val="004A4B64"/>
    <w:rsid w:val="004A54B6"/>
    <w:rsid w:val="004A7808"/>
    <w:rsid w:val="004B5850"/>
    <w:rsid w:val="004B6087"/>
    <w:rsid w:val="004C03AB"/>
    <w:rsid w:val="004C20E5"/>
    <w:rsid w:val="004C79F1"/>
    <w:rsid w:val="004E1E77"/>
    <w:rsid w:val="004E5035"/>
    <w:rsid w:val="004F0601"/>
    <w:rsid w:val="004F16C0"/>
    <w:rsid w:val="004F5C8E"/>
    <w:rsid w:val="005008DB"/>
    <w:rsid w:val="005030CE"/>
    <w:rsid w:val="005140CB"/>
    <w:rsid w:val="00517215"/>
    <w:rsid w:val="00523705"/>
    <w:rsid w:val="00523D89"/>
    <w:rsid w:val="00525A8F"/>
    <w:rsid w:val="0053067B"/>
    <w:rsid w:val="00530F93"/>
    <w:rsid w:val="00542074"/>
    <w:rsid w:val="00545041"/>
    <w:rsid w:val="00550A36"/>
    <w:rsid w:val="00553833"/>
    <w:rsid w:val="00556649"/>
    <w:rsid w:val="00557F5A"/>
    <w:rsid w:val="0056111C"/>
    <w:rsid w:val="00561521"/>
    <w:rsid w:val="00565372"/>
    <w:rsid w:val="00565E03"/>
    <w:rsid w:val="0057086A"/>
    <w:rsid w:val="00572363"/>
    <w:rsid w:val="00573504"/>
    <w:rsid w:val="00576150"/>
    <w:rsid w:val="00576EE1"/>
    <w:rsid w:val="00590B0E"/>
    <w:rsid w:val="005A787E"/>
    <w:rsid w:val="005B369A"/>
    <w:rsid w:val="005B5143"/>
    <w:rsid w:val="005B550A"/>
    <w:rsid w:val="005D1F41"/>
    <w:rsid w:val="005E039D"/>
    <w:rsid w:val="005E1B9F"/>
    <w:rsid w:val="005E1F52"/>
    <w:rsid w:val="005E62B0"/>
    <w:rsid w:val="005E6A1F"/>
    <w:rsid w:val="005F41C8"/>
    <w:rsid w:val="00604618"/>
    <w:rsid w:val="00626DA8"/>
    <w:rsid w:val="0063192F"/>
    <w:rsid w:val="006375E0"/>
    <w:rsid w:val="006422A3"/>
    <w:rsid w:val="006453D3"/>
    <w:rsid w:val="00645C32"/>
    <w:rsid w:val="00651BEA"/>
    <w:rsid w:val="006544A7"/>
    <w:rsid w:val="006652BA"/>
    <w:rsid w:val="00665C83"/>
    <w:rsid w:val="0066680F"/>
    <w:rsid w:val="00674BF8"/>
    <w:rsid w:val="006815AC"/>
    <w:rsid w:val="00683A7D"/>
    <w:rsid w:val="0068698F"/>
    <w:rsid w:val="00691A91"/>
    <w:rsid w:val="006A26FC"/>
    <w:rsid w:val="006B68FA"/>
    <w:rsid w:val="006C0EFC"/>
    <w:rsid w:val="006C5ECB"/>
    <w:rsid w:val="006C6CC2"/>
    <w:rsid w:val="006D6837"/>
    <w:rsid w:val="006D7FAD"/>
    <w:rsid w:val="006E2A15"/>
    <w:rsid w:val="006E79D0"/>
    <w:rsid w:val="006F00F3"/>
    <w:rsid w:val="006F0FD2"/>
    <w:rsid w:val="006F1A25"/>
    <w:rsid w:val="006F3E59"/>
    <w:rsid w:val="006F4237"/>
    <w:rsid w:val="00700B46"/>
    <w:rsid w:val="00701445"/>
    <w:rsid w:val="007032CC"/>
    <w:rsid w:val="00705F7D"/>
    <w:rsid w:val="00711978"/>
    <w:rsid w:val="0071603F"/>
    <w:rsid w:val="0073437A"/>
    <w:rsid w:val="00737882"/>
    <w:rsid w:val="00741991"/>
    <w:rsid w:val="00741FF9"/>
    <w:rsid w:val="007432DA"/>
    <w:rsid w:val="00750FA2"/>
    <w:rsid w:val="007546B8"/>
    <w:rsid w:val="0076017A"/>
    <w:rsid w:val="00767BB6"/>
    <w:rsid w:val="00775699"/>
    <w:rsid w:val="0077664C"/>
    <w:rsid w:val="0078064E"/>
    <w:rsid w:val="0079309F"/>
    <w:rsid w:val="007A6C69"/>
    <w:rsid w:val="007B27C3"/>
    <w:rsid w:val="007B7E85"/>
    <w:rsid w:val="007C13B2"/>
    <w:rsid w:val="007C7074"/>
    <w:rsid w:val="007C7858"/>
    <w:rsid w:val="007D38AF"/>
    <w:rsid w:val="007E007A"/>
    <w:rsid w:val="007E067B"/>
    <w:rsid w:val="007F762F"/>
    <w:rsid w:val="00800A53"/>
    <w:rsid w:val="00803B3E"/>
    <w:rsid w:val="00805667"/>
    <w:rsid w:val="008125B2"/>
    <w:rsid w:val="00813515"/>
    <w:rsid w:val="00821AC2"/>
    <w:rsid w:val="0082289D"/>
    <w:rsid w:val="00825C20"/>
    <w:rsid w:val="00831C80"/>
    <w:rsid w:val="00831D1D"/>
    <w:rsid w:val="00840A46"/>
    <w:rsid w:val="00845573"/>
    <w:rsid w:val="00856FCD"/>
    <w:rsid w:val="0085761F"/>
    <w:rsid w:val="00860C97"/>
    <w:rsid w:val="00864983"/>
    <w:rsid w:val="00865934"/>
    <w:rsid w:val="00870FFA"/>
    <w:rsid w:val="00873896"/>
    <w:rsid w:val="008756DE"/>
    <w:rsid w:val="0088175F"/>
    <w:rsid w:val="00881A5F"/>
    <w:rsid w:val="008961F2"/>
    <w:rsid w:val="00897365"/>
    <w:rsid w:val="0089777F"/>
    <w:rsid w:val="008A44F0"/>
    <w:rsid w:val="008B01F5"/>
    <w:rsid w:val="008B3E10"/>
    <w:rsid w:val="008C2860"/>
    <w:rsid w:val="008C2B6F"/>
    <w:rsid w:val="008C53CB"/>
    <w:rsid w:val="008C6CFA"/>
    <w:rsid w:val="008D50D7"/>
    <w:rsid w:val="008D5F6C"/>
    <w:rsid w:val="008F0570"/>
    <w:rsid w:val="008F0E66"/>
    <w:rsid w:val="008F4E62"/>
    <w:rsid w:val="008F6457"/>
    <w:rsid w:val="009151A4"/>
    <w:rsid w:val="00915C8B"/>
    <w:rsid w:val="00920712"/>
    <w:rsid w:val="00921590"/>
    <w:rsid w:val="00925258"/>
    <w:rsid w:val="00926A73"/>
    <w:rsid w:val="009279DA"/>
    <w:rsid w:val="00931827"/>
    <w:rsid w:val="00931E01"/>
    <w:rsid w:val="00932427"/>
    <w:rsid w:val="0095165A"/>
    <w:rsid w:val="009541E5"/>
    <w:rsid w:val="009566C5"/>
    <w:rsid w:val="00975507"/>
    <w:rsid w:val="009779CE"/>
    <w:rsid w:val="009800B8"/>
    <w:rsid w:val="00981D1D"/>
    <w:rsid w:val="009853E6"/>
    <w:rsid w:val="009859E8"/>
    <w:rsid w:val="00987BCC"/>
    <w:rsid w:val="00991BE3"/>
    <w:rsid w:val="00997F2A"/>
    <w:rsid w:val="009A2955"/>
    <w:rsid w:val="009A326F"/>
    <w:rsid w:val="009A3E0F"/>
    <w:rsid w:val="009A602E"/>
    <w:rsid w:val="009B1633"/>
    <w:rsid w:val="009B2142"/>
    <w:rsid w:val="009B5D53"/>
    <w:rsid w:val="009B77E5"/>
    <w:rsid w:val="009C50CF"/>
    <w:rsid w:val="009D31B2"/>
    <w:rsid w:val="009D403F"/>
    <w:rsid w:val="009D70BA"/>
    <w:rsid w:val="009E07E5"/>
    <w:rsid w:val="009E1BDF"/>
    <w:rsid w:val="009E6449"/>
    <w:rsid w:val="009F020E"/>
    <w:rsid w:val="00A00275"/>
    <w:rsid w:val="00A010ED"/>
    <w:rsid w:val="00A16212"/>
    <w:rsid w:val="00A25F1F"/>
    <w:rsid w:val="00A26879"/>
    <w:rsid w:val="00A2705A"/>
    <w:rsid w:val="00A4271F"/>
    <w:rsid w:val="00A445FE"/>
    <w:rsid w:val="00A46428"/>
    <w:rsid w:val="00A46CC0"/>
    <w:rsid w:val="00A46E82"/>
    <w:rsid w:val="00A53C3D"/>
    <w:rsid w:val="00A54BD5"/>
    <w:rsid w:val="00A618AB"/>
    <w:rsid w:val="00A6278A"/>
    <w:rsid w:val="00A63087"/>
    <w:rsid w:val="00A64274"/>
    <w:rsid w:val="00A70C0B"/>
    <w:rsid w:val="00A7113B"/>
    <w:rsid w:val="00A7581D"/>
    <w:rsid w:val="00A761E5"/>
    <w:rsid w:val="00A863E8"/>
    <w:rsid w:val="00A8792A"/>
    <w:rsid w:val="00A91102"/>
    <w:rsid w:val="00A97CC8"/>
    <w:rsid w:val="00AA1172"/>
    <w:rsid w:val="00AA4E06"/>
    <w:rsid w:val="00AA5074"/>
    <w:rsid w:val="00AA528E"/>
    <w:rsid w:val="00AB131D"/>
    <w:rsid w:val="00AB5D5F"/>
    <w:rsid w:val="00AB68E8"/>
    <w:rsid w:val="00AC118B"/>
    <w:rsid w:val="00AC2A80"/>
    <w:rsid w:val="00AC5281"/>
    <w:rsid w:val="00AE6408"/>
    <w:rsid w:val="00AF452C"/>
    <w:rsid w:val="00B0209E"/>
    <w:rsid w:val="00B048AE"/>
    <w:rsid w:val="00B13AE2"/>
    <w:rsid w:val="00B151B3"/>
    <w:rsid w:val="00B222F3"/>
    <w:rsid w:val="00B30F48"/>
    <w:rsid w:val="00B33379"/>
    <w:rsid w:val="00B3345B"/>
    <w:rsid w:val="00B37D36"/>
    <w:rsid w:val="00B51926"/>
    <w:rsid w:val="00B542A9"/>
    <w:rsid w:val="00B63FF7"/>
    <w:rsid w:val="00B641B4"/>
    <w:rsid w:val="00B6708B"/>
    <w:rsid w:val="00B73BE3"/>
    <w:rsid w:val="00B75683"/>
    <w:rsid w:val="00B77AD6"/>
    <w:rsid w:val="00BA7EF9"/>
    <w:rsid w:val="00BB0388"/>
    <w:rsid w:val="00BB66DC"/>
    <w:rsid w:val="00BC3AAF"/>
    <w:rsid w:val="00BC617C"/>
    <w:rsid w:val="00BC6ED2"/>
    <w:rsid w:val="00BD218E"/>
    <w:rsid w:val="00BD501B"/>
    <w:rsid w:val="00BE11CA"/>
    <w:rsid w:val="00BE3CD6"/>
    <w:rsid w:val="00BE4A06"/>
    <w:rsid w:val="00BF6054"/>
    <w:rsid w:val="00BF78FF"/>
    <w:rsid w:val="00BF79A1"/>
    <w:rsid w:val="00C023DE"/>
    <w:rsid w:val="00C045EC"/>
    <w:rsid w:val="00C0520D"/>
    <w:rsid w:val="00C0585E"/>
    <w:rsid w:val="00C05F17"/>
    <w:rsid w:val="00C1028B"/>
    <w:rsid w:val="00C15572"/>
    <w:rsid w:val="00C16778"/>
    <w:rsid w:val="00C20711"/>
    <w:rsid w:val="00C224D4"/>
    <w:rsid w:val="00C24931"/>
    <w:rsid w:val="00C27980"/>
    <w:rsid w:val="00C303D4"/>
    <w:rsid w:val="00C332C7"/>
    <w:rsid w:val="00C340D0"/>
    <w:rsid w:val="00C5065E"/>
    <w:rsid w:val="00C51319"/>
    <w:rsid w:val="00C518ED"/>
    <w:rsid w:val="00C523F1"/>
    <w:rsid w:val="00C52C5A"/>
    <w:rsid w:val="00C56938"/>
    <w:rsid w:val="00C73EC2"/>
    <w:rsid w:val="00C7671A"/>
    <w:rsid w:val="00C7764C"/>
    <w:rsid w:val="00C81C2D"/>
    <w:rsid w:val="00C85638"/>
    <w:rsid w:val="00C86229"/>
    <w:rsid w:val="00C92287"/>
    <w:rsid w:val="00C93714"/>
    <w:rsid w:val="00C978EF"/>
    <w:rsid w:val="00CA0601"/>
    <w:rsid w:val="00CC16CD"/>
    <w:rsid w:val="00CC1CC7"/>
    <w:rsid w:val="00CC2E45"/>
    <w:rsid w:val="00CC4AD4"/>
    <w:rsid w:val="00CC4E29"/>
    <w:rsid w:val="00CC612B"/>
    <w:rsid w:val="00CD0024"/>
    <w:rsid w:val="00CD051F"/>
    <w:rsid w:val="00CD0C50"/>
    <w:rsid w:val="00CD4912"/>
    <w:rsid w:val="00CD60E7"/>
    <w:rsid w:val="00CD7694"/>
    <w:rsid w:val="00CE27B0"/>
    <w:rsid w:val="00CE3DC0"/>
    <w:rsid w:val="00CE4B0B"/>
    <w:rsid w:val="00CF39C6"/>
    <w:rsid w:val="00D16EFA"/>
    <w:rsid w:val="00D20701"/>
    <w:rsid w:val="00D228F3"/>
    <w:rsid w:val="00D2453C"/>
    <w:rsid w:val="00D31D4F"/>
    <w:rsid w:val="00D37443"/>
    <w:rsid w:val="00D42536"/>
    <w:rsid w:val="00D44DF0"/>
    <w:rsid w:val="00D46EC1"/>
    <w:rsid w:val="00D53A40"/>
    <w:rsid w:val="00D5428A"/>
    <w:rsid w:val="00D6215D"/>
    <w:rsid w:val="00D65CCD"/>
    <w:rsid w:val="00D81219"/>
    <w:rsid w:val="00D81BDF"/>
    <w:rsid w:val="00D82A4A"/>
    <w:rsid w:val="00D90DB2"/>
    <w:rsid w:val="00D93D93"/>
    <w:rsid w:val="00DA1311"/>
    <w:rsid w:val="00DA3BE9"/>
    <w:rsid w:val="00DA3DFB"/>
    <w:rsid w:val="00DA7021"/>
    <w:rsid w:val="00DB7E03"/>
    <w:rsid w:val="00DC0446"/>
    <w:rsid w:val="00DD1281"/>
    <w:rsid w:val="00DD1EA5"/>
    <w:rsid w:val="00DD2951"/>
    <w:rsid w:val="00DD3056"/>
    <w:rsid w:val="00DE3F82"/>
    <w:rsid w:val="00DE644F"/>
    <w:rsid w:val="00DF78F7"/>
    <w:rsid w:val="00E026A5"/>
    <w:rsid w:val="00E0401F"/>
    <w:rsid w:val="00E0487E"/>
    <w:rsid w:val="00E15F7F"/>
    <w:rsid w:val="00E30E38"/>
    <w:rsid w:val="00E31226"/>
    <w:rsid w:val="00E34CB2"/>
    <w:rsid w:val="00E41502"/>
    <w:rsid w:val="00E42316"/>
    <w:rsid w:val="00E454B4"/>
    <w:rsid w:val="00E45C7B"/>
    <w:rsid w:val="00E53611"/>
    <w:rsid w:val="00E53BD8"/>
    <w:rsid w:val="00E54A79"/>
    <w:rsid w:val="00E67444"/>
    <w:rsid w:val="00E706F4"/>
    <w:rsid w:val="00E7210B"/>
    <w:rsid w:val="00E74E69"/>
    <w:rsid w:val="00E75420"/>
    <w:rsid w:val="00E755DB"/>
    <w:rsid w:val="00E80B9D"/>
    <w:rsid w:val="00E950D8"/>
    <w:rsid w:val="00EA06FB"/>
    <w:rsid w:val="00EA5426"/>
    <w:rsid w:val="00EC63B5"/>
    <w:rsid w:val="00EC689F"/>
    <w:rsid w:val="00ED0137"/>
    <w:rsid w:val="00EE38FE"/>
    <w:rsid w:val="00EE3C77"/>
    <w:rsid w:val="00EE524F"/>
    <w:rsid w:val="00EE6683"/>
    <w:rsid w:val="00F001ED"/>
    <w:rsid w:val="00F07CBC"/>
    <w:rsid w:val="00F105AC"/>
    <w:rsid w:val="00F12385"/>
    <w:rsid w:val="00F15CF2"/>
    <w:rsid w:val="00F1720B"/>
    <w:rsid w:val="00F17DDE"/>
    <w:rsid w:val="00F23ED1"/>
    <w:rsid w:val="00F33A60"/>
    <w:rsid w:val="00F35B52"/>
    <w:rsid w:val="00F412AD"/>
    <w:rsid w:val="00F42EAE"/>
    <w:rsid w:val="00F46710"/>
    <w:rsid w:val="00F47EC0"/>
    <w:rsid w:val="00F51989"/>
    <w:rsid w:val="00F51DF6"/>
    <w:rsid w:val="00F52633"/>
    <w:rsid w:val="00F535B0"/>
    <w:rsid w:val="00F54DA3"/>
    <w:rsid w:val="00F5756A"/>
    <w:rsid w:val="00F600B1"/>
    <w:rsid w:val="00F612C1"/>
    <w:rsid w:val="00F6421D"/>
    <w:rsid w:val="00F6522D"/>
    <w:rsid w:val="00F656F7"/>
    <w:rsid w:val="00F665E0"/>
    <w:rsid w:val="00F67F73"/>
    <w:rsid w:val="00F7501B"/>
    <w:rsid w:val="00F769B2"/>
    <w:rsid w:val="00F776BE"/>
    <w:rsid w:val="00F82A50"/>
    <w:rsid w:val="00F960AD"/>
    <w:rsid w:val="00F9769D"/>
    <w:rsid w:val="00FA21FD"/>
    <w:rsid w:val="00FA5860"/>
    <w:rsid w:val="00FB12D3"/>
    <w:rsid w:val="00FB1A57"/>
    <w:rsid w:val="00FB26F7"/>
    <w:rsid w:val="00FB2EE0"/>
    <w:rsid w:val="00FB4123"/>
    <w:rsid w:val="00FC4114"/>
    <w:rsid w:val="00FC68B0"/>
    <w:rsid w:val="00FD7382"/>
    <w:rsid w:val="00FE2FF6"/>
    <w:rsid w:val="00FE4146"/>
    <w:rsid w:val="00FE4ED0"/>
    <w:rsid w:val="00FE71FB"/>
    <w:rsid w:val="00FE78B6"/>
    <w:rsid w:val="00FF1A9B"/>
    <w:rsid w:val="00F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0F1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96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roposalTable1">
    <w:name w:val="Proposal Table1"/>
    <w:basedOn w:val="TableNormal"/>
    <w:uiPriority w:val="99"/>
    <w:rsid w:val="00705F7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3B90"/>
    <w:rPr>
      <w:color w:val="605E5C"/>
      <w:shd w:val="clear" w:color="auto" w:fill="E1DFDD"/>
    </w:rPr>
  </w:style>
  <w:style w:type="character" w:customStyle="1" w:styleId="b">
    <w:name w:val="b"/>
    <w:basedOn w:val="DefaultParagraphFont"/>
    <w:rsid w:val="001913E9"/>
  </w:style>
  <w:style w:type="character" w:customStyle="1" w:styleId="entry">
    <w:name w:val="entry"/>
    <w:basedOn w:val="DefaultParagraphFont"/>
    <w:rsid w:val="001913E9"/>
  </w:style>
  <w:style w:type="character" w:customStyle="1" w:styleId="k">
    <w:name w:val="k"/>
    <w:basedOn w:val="DefaultParagraphFont"/>
    <w:rsid w:val="001913E9"/>
  </w:style>
  <w:style w:type="character" w:customStyle="1" w:styleId="s">
    <w:name w:val="s"/>
    <w:basedOn w:val="DefaultParagraphFont"/>
    <w:rsid w:val="0019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gakulk\AppData\Roaming\Microsoft\Templates\Business%20services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B202D6D9F14CFBB433AC6AA2FAE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CFAEB-DCEA-4ECF-9C71-1BFB74BD9CBB}"/>
      </w:docPartPr>
      <w:docPartBody>
        <w:p w:rsidR="0074667C" w:rsidRDefault="00805A76" w:rsidP="00805A76">
          <w:pPr>
            <w:pStyle w:val="46B202D6D9F14CFBB433AC6AA2FAEEFE"/>
          </w:pPr>
          <w:r w:rsidRPr="00E0401F">
            <w:t>OLSON HARRIS LTD.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DEE"/>
    <w:rsid w:val="00035960"/>
    <w:rsid w:val="000F564F"/>
    <w:rsid w:val="003B3DE1"/>
    <w:rsid w:val="004B6DEE"/>
    <w:rsid w:val="004E4E30"/>
    <w:rsid w:val="006B77FA"/>
    <w:rsid w:val="0074667C"/>
    <w:rsid w:val="00777D0C"/>
    <w:rsid w:val="00805A76"/>
    <w:rsid w:val="009078BC"/>
    <w:rsid w:val="00B31402"/>
    <w:rsid w:val="00DD5258"/>
    <w:rsid w:val="00DF0C5D"/>
    <w:rsid w:val="00F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5B9BD5" w:themeColor="accent1"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5B9BD5" w:themeColor="accent1"/>
      <w:spacing w:val="15"/>
      <w:lang w:eastAsia="ja-JP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46B202D6D9F14CFBB433AC6AA2FAEEFE">
    <w:name w:val="46B202D6D9F14CFBB433AC6AA2FAEEFE"/>
    <w:rsid w:val="00805A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3926D6109D6249BF6DFC78CF2D4268" ma:contentTypeVersion="12" ma:contentTypeDescription="Create a new document." ma:contentTypeScope="" ma:versionID="9a26bdfb0f802d1b7e12168f594735c7">
  <xsd:schema xmlns:xsd="http://www.w3.org/2001/XMLSchema" xmlns:xs="http://www.w3.org/2001/XMLSchema" xmlns:p="http://schemas.microsoft.com/office/2006/metadata/properties" xmlns:ns2="43df7a41-fe2d-4b60-8013-ca92487b2710" xmlns:ns3="29c6b700-2ccb-4a75-8a8f-6911a724bfac" targetNamespace="http://schemas.microsoft.com/office/2006/metadata/properties" ma:root="true" ma:fieldsID="cefb92a11ea5d5f188c0ea1d7af90b0e" ns2:_="" ns3:_="">
    <xsd:import namespace="43df7a41-fe2d-4b60-8013-ca92487b2710"/>
    <xsd:import namespace="29c6b700-2ccb-4a75-8a8f-6911a724bf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f7a41-fe2d-4b60-8013-ca92487b2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6b700-2ccb-4a75-8a8f-6911a724bf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278123f-2c21-4fc7-ab40-a00bd0b0426d}" ma:internalName="TaxCatchAll" ma:showField="CatchAllData" ma:web="29c6b700-2ccb-4a75-8a8f-6911a724bf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c6b700-2ccb-4a75-8a8f-6911a724bfac" xsi:nil="true"/>
    <lcf76f155ced4ddcb4097134ff3c332f xmlns="43df7a41-fe2d-4b60-8013-ca92487b27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326A0F-9D77-4E58-BC9A-0D53BE1E7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df7a41-fe2d-4b60-8013-ca92487b2710"/>
    <ds:schemaRef ds:uri="29c6b700-2ccb-4a75-8a8f-6911a724b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F72BD2-9D26-421F-A797-1BF6F32B09FD}">
  <ds:schemaRefs>
    <ds:schemaRef ds:uri="http://schemas.microsoft.com/office/2006/metadata/properties"/>
    <ds:schemaRef ds:uri="http://schemas.microsoft.com/office/infopath/2007/PartnerControls"/>
    <ds:schemaRef ds:uri="29c6b700-2ccb-4a75-8a8f-6911a724bfac"/>
    <ds:schemaRef ds:uri="43df7a41-fe2d-4b60-8013-ca92487b2710"/>
  </ds:schemaRefs>
</ds:datastoreItem>
</file>

<file path=customXml/itemProps3.xml><?xml version="1.0" encoding="utf-8"?>
<ds:datastoreItem xmlns:ds="http://schemas.openxmlformats.org/officeDocument/2006/customXml" ds:itemID="{B8DA2DD1-9176-4EE9-83C1-DE4CE4CFFDE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services proposal.dotx</Template>
  <TotalTime>0</TotalTime>
  <Pages>7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2023-06-12T03:35:00Z</dcterms:created>
  <dcterms:modified xsi:type="dcterms:W3CDTF">2023-06-13T05:24:00Z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0x010100313926D6109D6249BF6DFC78CF2D4268</vt:lpwstr>
  </property>
</Properties>
</file>